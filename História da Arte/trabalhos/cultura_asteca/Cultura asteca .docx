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F0" w:rsidRDefault="00AF5D8A">
      <w:pPr>
        <w:pStyle w:val="Ttulo2"/>
        <w:jc w:val="both"/>
        <w:rPr>
          <w:rFonts w:ascii="roboto condensedregular" w:hAnsi="roboto condensedregular"/>
          <w:b w:val="0"/>
          <w:color w:val="000000"/>
        </w:rPr>
      </w:pPr>
      <w:r>
        <w:rPr>
          <w:rFonts w:ascii="roboto condensedregular" w:hAnsi="roboto condensedregular"/>
          <w:b w:val="0"/>
          <w:color w:val="000000"/>
        </w:rPr>
        <w:t>A cultura geral dos Astecas</w:t>
      </w:r>
    </w:p>
    <w:p w:rsidR="004C7FF0" w:rsidRDefault="00AF5D8A">
      <w:pPr>
        <w:pStyle w:val="Textbody"/>
        <w:numPr>
          <w:ilvl w:val="0"/>
          <w:numId w:val="1"/>
        </w:numPr>
        <w:spacing w:before="225" w:after="225"/>
        <w:ind w:left="0"/>
        <w:jc w:val="both"/>
      </w:pPr>
      <w:r>
        <w:rPr>
          <w:rFonts w:ascii="robotoregular" w:hAnsi="robotoregular"/>
          <w:color w:val="000000"/>
          <w:sz w:val="27"/>
          <w:shd w:val="clear" w:color="auto" w:fill="FFFF00"/>
        </w:rPr>
        <w:t>A sociedade era extremamente dividida</w:t>
      </w:r>
      <w:r>
        <w:rPr>
          <w:rFonts w:ascii="robotoregular" w:hAnsi="robotoregular"/>
          <w:color w:val="000000"/>
          <w:sz w:val="27"/>
        </w:rPr>
        <w:t xml:space="preserve">, em: escravos, maceualli (ou calpulli), artesãos e comerciantes, pochtecas, sacerdotes e dignitários civis e </w:t>
      </w:r>
      <w:r>
        <w:rPr>
          <w:rFonts w:ascii="robotoregular" w:hAnsi="robotoregular"/>
          <w:color w:val="000000"/>
          <w:sz w:val="27"/>
        </w:rPr>
        <w:t xml:space="preserve">militares. Ou, de forma mais fácil: </w:t>
      </w:r>
      <w:r>
        <w:rPr>
          <w:rFonts w:ascii="robotoregular" w:hAnsi="robotoregular"/>
          <w:color w:val="000000"/>
          <w:sz w:val="27"/>
          <w:shd w:val="clear" w:color="auto" w:fill="FFFF00"/>
        </w:rPr>
        <w:t>escravos, comerciantes, guerreiros, sacerdotes e nobres.</w:t>
      </w:r>
    </w:p>
    <w:p w:rsidR="004C7FF0" w:rsidRDefault="00AF5D8A">
      <w:pPr>
        <w:pStyle w:val="Textbody"/>
        <w:numPr>
          <w:ilvl w:val="0"/>
          <w:numId w:val="1"/>
        </w:numPr>
        <w:spacing w:before="225" w:after="225"/>
        <w:jc w:val="both"/>
      </w:pPr>
      <w:r>
        <w:rPr>
          <w:rFonts w:ascii="robotoregular" w:hAnsi="robotoregular"/>
          <w:color w:val="000000"/>
          <w:sz w:val="27"/>
        </w:rPr>
        <w:t>Como um povo bem desenvolvido, deveriam se destacar em algumas coisas. E no caso dos astecas, a </w:t>
      </w:r>
      <w:r>
        <w:rPr>
          <w:rStyle w:val="StrongEmphasis"/>
          <w:rFonts w:ascii="robotobold" w:hAnsi="robotobold"/>
          <w:b w:val="0"/>
          <w:color w:val="000000"/>
          <w:sz w:val="27"/>
        </w:rPr>
        <w:t>medicina</w:t>
      </w:r>
      <w:r>
        <w:rPr>
          <w:rFonts w:ascii="robotoregular" w:hAnsi="robotoregular"/>
          <w:color w:val="000000"/>
          <w:sz w:val="27"/>
        </w:rPr>
        <w:t xml:space="preserve"> era destaque. </w:t>
      </w:r>
      <w:r>
        <w:rPr>
          <w:rFonts w:ascii="robotoregular" w:hAnsi="robotoregular"/>
          <w:color w:val="000000"/>
          <w:sz w:val="27"/>
          <w:shd w:val="clear" w:color="auto" w:fill="FFFF00"/>
        </w:rPr>
        <w:t>Apresentava-se como teoricamente estruturada</w:t>
      </w:r>
      <w:r>
        <w:rPr>
          <w:rFonts w:ascii="robotoregular" w:hAnsi="robotoregular"/>
          <w:color w:val="000000"/>
          <w:sz w:val="27"/>
          <w:shd w:val="clear" w:color="auto" w:fill="FFFF00"/>
        </w:rPr>
        <w:t>, com formação específica e relativo conhecimento da anatomia.</w:t>
      </w:r>
    </w:p>
    <w:p w:rsidR="004C7FF0" w:rsidRDefault="00AF5D8A">
      <w:pPr>
        <w:pStyle w:val="Textbody"/>
        <w:numPr>
          <w:ilvl w:val="0"/>
          <w:numId w:val="1"/>
        </w:numPr>
        <w:spacing w:before="225" w:after="225"/>
        <w:jc w:val="both"/>
        <w:rPr>
          <w:rFonts w:ascii="robotoregular" w:hAnsi="robotoregular"/>
          <w:color w:val="000000"/>
          <w:sz w:val="27"/>
          <w:shd w:val="clear" w:color="auto" w:fill="FFFF00"/>
        </w:rPr>
      </w:pPr>
      <w:r>
        <w:rPr>
          <w:rFonts w:ascii="robotoregular" w:hAnsi="robotoregular"/>
          <w:color w:val="000000"/>
          <w:sz w:val="27"/>
          <w:shd w:val="clear" w:color="auto" w:fill="FFFF00"/>
        </w:rPr>
        <w:t>Eram originários de povos mesoamericanos, dos quais os Chichimecas se destacavam, pois com a queda dos Toltecas, conseguiram dar origem aos astecas.</w:t>
      </w:r>
    </w:p>
    <w:p w:rsidR="004C7FF0" w:rsidRDefault="00AF5D8A">
      <w:pPr>
        <w:pStyle w:val="Textbody"/>
        <w:numPr>
          <w:ilvl w:val="0"/>
          <w:numId w:val="1"/>
        </w:numPr>
        <w:spacing w:before="225" w:after="225"/>
        <w:jc w:val="both"/>
        <w:rPr>
          <w:rFonts w:ascii="robotoregular" w:hAnsi="robotoregular"/>
          <w:color w:val="000000"/>
          <w:sz w:val="27"/>
        </w:rPr>
      </w:pPr>
      <w:r>
        <w:rPr>
          <w:rFonts w:ascii="robotoregular" w:hAnsi="robotoregular"/>
          <w:color w:val="000000"/>
          <w:sz w:val="27"/>
        </w:rPr>
        <w:t xml:space="preserve">O seu governo era uma monarquia, o conselho </w:t>
      </w:r>
      <w:r>
        <w:rPr>
          <w:rFonts w:ascii="robotoregular" w:hAnsi="robotoregular"/>
          <w:color w:val="000000"/>
          <w:sz w:val="27"/>
        </w:rPr>
        <w:t>do imperador deveria eleger seu sucessor, que deveria pertencer aos membros da linhagem governante (chamada de Casa Real).</w:t>
      </w:r>
    </w:p>
    <w:p w:rsidR="004C7FF0" w:rsidRDefault="00AF5D8A">
      <w:pPr>
        <w:pStyle w:val="Textbody"/>
        <w:numPr>
          <w:ilvl w:val="0"/>
          <w:numId w:val="1"/>
        </w:numPr>
        <w:spacing w:before="225" w:after="225"/>
        <w:jc w:val="both"/>
        <w:rPr>
          <w:rFonts w:ascii="robotoregular" w:hAnsi="robotoregular"/>
          <w:color w:val="000000"/>
          <w:sz w:val="27"/>
          <w:shd w:val="clear" w:color="auto" w:fill="FFFF00"/>
        </w:rPr>
      </w:pPr>
      <w:r>
        <w:rPr>
          <w:rFonts w:ascii="robotoregular" w:hAnsi="robotoregular"/>
          <w:color w:val="000000"/>
          <w:sz w:val="27"/>
          <w:shd w:val="clear" w:color="auto" w:fill="FFFF00"/>
        </w:rPr>
        <w:t>Construíram grandes templos, pirâmides cheias de escadas, ruas pavimentadas e grandes arcos de pedras.</w:t>
      </w:r>
    </w:p>
    <w:p w:rsidR="004C7FF0" w:rsidRDefault="00AF5D8A">
      <w:pPr>
        <w:pStyle w:val="Textbody"/>
        <w:numPr>
          <w:ilvl w:val="0"/>
          <w:numId w:val="1"/>
        </w:numPr>
        <w:spacing w:before="225" w:after="225"/>
        <w:jc w:val="both"/>
        <w:rPr>
          <w:rFonts w:ascii="robotoregular" w:hAnsi="robotoregular"/>
          <w:color w:val="000000"/>
          <w:sz w:val="27"/>
          <w:shd w:val="clear" w:color="auto" w:fill="FFFF00"/>
        </w:rPr>
      </w:pPr>
      <w:r>
        <w:rPr>
          <w:rFonts w:ascii="robotoregular" w:hAnsi="robotoregular"/>
          <w:color w:val="000000"/>
          <w:sz w:val="27"/>
          <w:shd w:val="clear" w:color="auto" w:fill="FFFF00"/>
        </w:rPr>
        <w:t>Desenvolveram uma escrita muit</w:t>
      </w:r>
      <w:r>
        <w:rPr>
          <w:rFonts w:ascii="robotoregular" w:hAnsi="robotoregular"/>
          <w:color w:val="000000"/>
          <w:sz w:val="27"/>
          <w:shd w:val="clear" w:color="auto" w:fill="FFFF00"/>
        </w:rPr>
        <w:t>o complicada e um calendário baseado no ano solar de 365 dias. Possuíam conhecimento de astronomia que deixaram os cientistas modernos espantados.</w:t>
      </w:r>
    </w:p>
    <w:p w:rsidR="004C7FF0" w:rsidRDefault="00AF5D8A">
      <w:pPr>
        <w:pStyle w:val="Standard"/>
        <w:jc w:val="both"/>
      </w:pPr>
      <w:r>
        <w:t>Link:</w:t>
      </w:r>
      <w:hyperlink r:id="rId7" w:history="1">
        <w:r>
          <w:t>https://www</w:t>
        </w:r>
        <w:r>
          <w:t>.estudopratico.com.br/povos-astecas-cultura-economia-e-religiao/</w:t>
        </w:r>
      </w:hyperlink>
    </w:p>
    <w:p w:rsidR="004C7FF0" w:rsidRDefault="004C7FF0">
      <w:pPr>
        <w:pStyle w:val="Standard"/>
        <w:jc w:val="both"/>
      </w:pPr>
    </w:p>
    <w:p w:rsidR="004C7FF0" w:rsidRDefault="00AF5D8A">
      <w:pPr>
        <w:pStyle w:val="Textbody"/>
        <w:jc w:val="both"/>
      </w:pPr>
      <w:r>
        <w:rPr>
          <w:rFonts w:ascii="Helvetica, Arial, sans-serif" w:hAnsi="Helvetica, Arial, sans-serif"/>
          <w:color w:val="000000"/>
          <w:shd w:val="clear" w:color="auto" w:fill="FFFF00"/>
        </w:rPr>
        <w:t>O artesanato a era riquíssimo, destacando-se a confecção de tecidos, objetos de ouro e prata e artigos com pinturas</w:t>
      </w:r>
      <w:r>
        <w:rPr>
          <w:rFonts w:ascii="Helvetica, Arial, sans-serif" w:hAnsi="Helvetica, Arial, sans-serif"/>
          <w:color w:val="000000"/>
        </w:rPr>
        <w:t>. A religião era politeísta, pois cultuavam diversos deuses da natureza (de</w:t>
      </w:r>
      <w:r>
        <w:rPr>
          <w:rFonts w:ascii="Helvetica, Arial, sans-serif" w:hAnsi="Helvetica, Arial, sans-serif"/>
          <w:color w:val="000000"/>
        </w:rPr>
        <w:t>us Sol, Lua, Trovão, Chuva) e uma deusa representada por uma Serpente Emplumada. A escrita era representada por desenhos e símbolos. O calendário maia foi utilizado com modificações pelos astecas. Desenvolveram diversos conceitos matemáticos e de astronomi</w:t>
      </w:r>
      <w:r>
        <w:rPr>
          <w:rFonts w:ascii="Helvetica, Arial, sans-serif" w:hAnsi="Helvetica, Arial, sans-serif"/>
          <w:color w:val="000000"/>
        </w:rPr>
        <w:t>a.</w:t>
      </w:r>
    </w:p>
    <w:p w:rsidR="004C7FF0" w:rsidRDefault="00AF5D8A">
      <w:pPr>
        <w:pStyle w:val="Textbody"/>
        <w:jc w:val="both"/>
      </w:pPr>
      <w:r>
        <w:rPr>
          <w:rFonts w:ascii="Helvetica, Arial, sans-serif" w:hAnsi="Helvetica, Arial, sans-serif"/>
          <w:color w:val="000000"/>
          <w:shd w:val="clear" w:color="auto" w:fill="FFFF00"/>
        </w:rPr>
        <w:t>Na arquitetura, construíram enormes pirâmides utilizadas para cultos religiosos e sacrifícios humanos. Estes eram realizados em datas específicas em homenagem aos deuses. Acreditavam que com os sacrifícios, poderiam deixar os deuses mais calmos e felize</w:t>
      </w:r>
      <w:r>
        <w:rPr>
          <w:rFonts w:ascii="Helvetica, Arial, sans-serif" w:hAnsi="Helvetica, Arial, sans-serif"/>
          <w:color w:val="000000"/>
          <w:shd w:val="clear" w:color="auto" w:fill="FFFF00"/>
        </w:rPr>
        <w:t>s.</w:t>
      </w:r>
    </w:p>
    <w:p w:rsidR="004C7FF0" w:rsidRDefault="00AF5D8A">
      <w:pPr>
        <w:pStyle w:val="Standard"/>
        <w:jc w:val="both"/>
      </w:pPr>
      <w:r>
        <w:rPr>
          <w:rFonts w:ascii="Helvetica, Arial, sans-serif" w:hAnsi="Helvetica, Arial, sans-serif"/>
          <w:color w:val="000000"/>
          <w:shd w:val="clear" w:color="auto" w:fill="FFFF00"/>
        </w:rPr>
        <w:t>Os astecas desenvolveram muito as técnicas agrícolas, construindo obras de drenagem e as chinampas (ilhas de cultivo), onde plantavam e colhiam milho, pimenta, tomate, cacau etc. As sementes de cacau, por exemplo, eram usadas como moedas por este povo.</w:t>
      </w:r>
    </w:p>
    <w:p w:rsidR="004C7FF0" w:rsidRDefault="004C7FF0">
      <w:pPr>
        <w:pStyle w:val="Standard"/>
        <w:jc w:val="both"/>
        <w:rPr>
          <w:rFonts w:ascii="Helvetica, Arial, sans-serif" w:hAnsi="Helvetica, Arial, sans-serif"/>
          <w:color w:val="000000"/>
        </w:rPr>
      </w:pPr>
    </w:p>
    <w:p w:rsidR="004C7FF0" w:rsidRDefault="00AF5D8A">
      <w:pPr>
        <w:pStyle w:val="Standard"/>
        <w:jc w:val="both"/>
      </w:pPr>
      <w:r>
        <w:rPr>
          <w:rFonts w:ascii="Helvetica, Arial, sans-serif" w:hAnsi="Helvetica, Arial, sans-serif"/>
          <w:color w:val="000000"/>
        </w:rPr>
        <w:t xml:space="preserve">Link: </w:t>
      </w:r>
      <w:hyperlink r:id="rId8" w:history="1">
        <w:r>
          <w:rPr>
            <w:rFonts w:ascii="Helvetica, Arial, sans-serif" w:hAnsi="Helvetica, Arial, sans-serif"/>
            <w:color w:val="000000"/>
          </w:rPr>
          <w:t>http://www.sohistoria.com.br/ef2/astecas/</w:t>
        </w:r>
      </w:hyperlink>
    </w:p>
    <w:p w:rsidR="004C7FF0" w:rsidRDefault="004C7FF0">
      <w:pPr>
        <w:pStyle w:val="Standard"/>
        <w:jc w:val="both"/>
        <w:rPr>
          <w:rFonts w:ascii="Helvetica, Arial, sans-serif" w:hAnsi="Helvetica, Arial, sans-serif"/>
          <w:color w:val="000000"/>
        </w:rPr>
      </w:pPr>
    </w:p>
    <w:p w:rsidR="004C7FF0" w:rsidRDefault="004C7FF0">
      <w:pPr>
        <w:pStyle w:val="Textbody"/>
        <w:jc w:val="both"/>
      </w:pPr>
    </w:p>
    <w:p w:rsidR="004C7FF0" w:rsidRDefault="004C7FF0">
      <w:pPr>
        <w:pStyle w:val="Textbody"/>
        <w:jc w:val="both"/>
      </w:pPr>
    </w:p>
    <w:p w:rsidR="004C7FF0" w:rsidRDefault="004C7FF0">
      <w:pPr>
        <w:pStyle w:val="Textbody"/>
        <w:jc w:val="both"/>
      </w:pPr>
    </w:p>
    <w:p w:rsidR="004C7FF0" w:rsidRDefault="00AF5D8A">
      <w:pPr>
        <w:pStyle w:val="Textbody"/>
        <w:jc w:val="both"/>
      </w:pPr>
      <w:r>
        <w:rPr>
          <w:rStyle w:val="StrongEmphasis"/>
          <w:rFonts w:ascii="Tahoma" w:hAnsi="Tahoma"/>
          <w:b w:val="0"/>
          <w:color w:val="606060"/>
          <w:sz w:val="21"/>
        </w:rPr>
        <w:t>Agricultura</w:t>
      </w:r>
      <w:r>
        <w:rPr>
          <w:rFonts w:ascii="Tahoma" w:hAnsi="Tahoma"/>
          <w:color w:val="606060"/>
          <w:sz w:val="21"/>
        </w:rPr>
        <w:t> </w:t>
      </w:r>
    </w:p>
    <w:p w:rsidR="004C7FF0" w:rsidRDefault="00AF5D8A">
      <w:pPr>
        <w:pStyle w:val="Textbody"/>
        <w:spacing w:after="0"/>
        <w:jc w:val="both"/>
        <w:rPr>
          <w:color w:val="606060"/>
        </w:rPr>
      </w:pPr>
      <w:r>
        <w:rPr>
          <w:color w:val="606060"/>
        </w:rPr>
        <w:t> </w:t>
      </w:r>
    </w:p>
    <w:p w:rsidR="004C7FF0" w:rsidRDefault="00AF5D8A">
      <w:pPr>
        <w:pStyle w:val="Textbody"/>
        <w:spacing w:after="0"/>
        <w:jc w:val="both"/>
      </w:pPr>
      <w:r>
        <w:rPr>
          <w:rFonts w:ascii="Tahoma" w:hAnsi="Tahoma"/>
          <w:color w:val="606060"/>
          <w:sz w:val="21"/>
        </w:rPr>
        <w:t xml:space="preserve">Os astecas desenvolveram muito as técnicas agrícolas, construindo obras de drenagem e </w:t>
      </w:r>
      <w:r>
        <w:rPr>
          <w:rFonts w:ascii="Tahoma" w:hAnsi="Tahoma"/>
          <w:color w:val="606060"/>
          <w:sz w:val="21"/>
          <w:shd w:val="clear" w:color="auto" w:fill="FFFF00"/>
        </w:rPr>
        <w:t xml:space="preserve">as chinampas (ilhas de cultivo), onde </w:t>
      </w:r>
      <w:r>
        <w:rPr>
          <w:rFonts w:ascii="Tahoma" w:hAnsi="Tahoma"/>
          <w:color w:val="606060"/>
          <w:sz w:val="21"/>
          <w:shd w:val="clear" w:color="auto" w:fill="FFFF00"/>
        </w:rPr>
        <w:t>plantavam e colhiam milho, pimenta, </w:t>
      </w:r>
      <w:hyperlink r:id="rId9" w:history="1">
        <w:r>
          <w:rPr>
            <w:rFonts w:ascii="Tahoma" w:hAnsi="Tahoma"/>
            <w:color w:val="0066CC"/>
            <w:sz w:val="21"/>
            <w:u w:val="single"/>
            <w:shd w:val="clear" w:color="auto" w:fill="FFFF00"/>
          </w:rPr>
          <w:t>tomate</w:t>
        </w:r>
      </w:hyperlink>
      <w:r>
        <w:rPr>
          <w:rFonts w:ascii="Tahoma" w:hAnsi="Tahoma"/>
          <w:color w:val="606060"/>
          <w:sz w:val="21"/>
          <w:shd w:val="clear" w:color="auto" w:fill="FFFF00"/>
        </w:rPr>
        <w:t>, cacau etc</w:t>
      </w:r>
      <w:r>
        <w:rPr>
          <w:rFonts w:ascii="Tahoma" w:hAnsi="Tahoma"/>
          <w:color w:val="606060"/>
          <w:sz w:val="21"/>
        </w:rPr>
        <w:t>. As sementes de cacau, por exemplo, eram usadas como moedas por este povo.</w:t>
      </w:r>
    </w:p>
    <w:p w:rsidR="004C7FF0" w:rsidRDefault="00AF5D8A">
      <w:pPr>
        <w:pStyle w:val="Textbody"/>
        <w:spacing w:after="0"/>
        <w:jc w:val="both"/>
        <w:rPr>
          <w:color w:val="606060"/>
        </w:rPr>
      </w:pPr>
      <w:r>
        <w:rPr>
          <w:color w:val="606060"/>
        </w:rPr>
        <w:t> </w:t>
      </w:r>
    </w:p>
    <w:p w:rsidR="004C7FF0" w:rsidRDefault="00AF5D8A">
      <w:pPr>
        <w:pStyle w:val="Textbody"/>
        <w:spacing w:after="0"/>
        <w:jc w:val="both"/>
      </w:pPr>
      <w:r>
        <w:rPr>
          <w:rStyle w:val="StrongEmphasis"/>
          <w:rFonts w:ascii="Tahoma" w:hAnsi="Tahoma"/>
          <w:b w:val="0"/>
          <w:color w:val="606060"/>
          <w:sz w:val="21"/>
        </w:rPr>
        <w:t>Artes, religião e arte asteca</w:t>
      </w:r>
    </w:p>
    <w:p w:rsidR="004C7FF0" w:rsidRDefault="004C7FF0">
      <w:pPr>
        <w:pStyle w:val="Textbody"/>
        <w:spacing w:after="0"/>
        <w:jc w:val="both"/>
      </w:pPr>
    </w:p>
    <w:p w:rsidR="004C7FF0" w:rsidRDefault="00AF5D8A">
      <w:pPr>
        <w:pStyle w:val="Textbody"/>
        <w:spacing w:after="0"/>
        <w:jc w:val="both"/>
      </w:pPr>
      <w:r>
        <w:rPr>
          <w:rFonts w:ascii="Tahoma" w:hAnsi="Tahoma"/>
          <w:color w:val="606060"/>
          <w:sz w:val="21"/>
          <w:shd w:val="clear" w:color="auto" w:fill="FFFF00"/>
        </w:rPr>
        <w:t>O </w:t>
      </w:r>
      <w:hyperlink r:id="rId10" w:history="1">
        <w:r>
          <w:rPr>
            <w:rFonts w:ascii="Tahoma" w:hAnsi="Tahoma"/>
            <w:color w:val="0066CC"/>
            <w:sz w:val="21"/>
            <w:u w:val="single"/>
            <w:shd w:val="clear" w:color="auto" w:fill="FFFF00"/>
          </w:rPr>
          <w:t>artesanato</w:t>
        </w:r>
      </w:hyperlink>
      <w:r>
        <w:rPr>
          <w:rFonts w:ascii="Tahoma" w:hAnsi="Tahoma"/>
          <w:color w:val="606060"/>
          <w:sz w:val="21"/>
          <w:shd w:val="clear" w:color="auto" w:fill="FFFF00"/>
        </w:rPr>
        <w:t> a era riquíssimo, destacando-se a confecção de tecidos, objetos de ouro e prata e artigos com pinturas.</w:t>
      </w:r>
      <w:r>
        <w:rPr>
          <w:rFonts w:ascii="Tahoma" w:hAnsi="Tahoma"/>
          <w:color w:val="606060"/>
          <w:sz w:val="21"/>
        </w:rPr>
        <w:t xml:space="preserve"> A religião era politeísta, pois cultuavam diversos deuses da natureza (deus </w:t>
      </w:r>
      <w:hyperlink r:id="rId11" w:history="1">
        <w:r>
          <w:rPr>
            <w:rFonts w:ascii="Tahoma" w:hAnsi="Tahoma"/>
            <w:color w:val="0066CC"/>
            <w:sz w:val="21"/>
            <w:u w:val="single"/>
          </w:rPr>
          <w:t>Sol</w:t>
        </w:r>
      </w:hyperlink>
      <w:r>
        <w:rPr>
          <w:rFonts w:ascii="Tahoma" w:hAnsi="Tahoma"/>
          <w:color w:val="606060"/>
          <w:sz w:val="21"/>
        </w:rPr>
        <w:t>, Lua, Trovão, </w:t>
      </w:r>
      <w:hyperlink r:id="rId12" w:history="1">
        <w:r>
          <w:rPr>
            <w:rFonts w:ascii="Tahoma" w:hAnsi="Tahoma"/>
            <w:color w:val="0066CC"/>
            <w:sz w:val="21"/>
            <w:u w:val="single"/>
          </w:rPr>
          <w:t>Chuva</w:t>
        </w:r>
      </w:hyperlink>
      <w:r>
        <w:rPr>
          <w:rFonts w:ascii="Tahoma" w:hAnsi="Tahoma"/>
          <w:color w:val="606060"/>
          <w:sz w:val="21"/>
        </w:rPr>
        <w:t>) e uma deusa representada por uma Serpente Emplumada. A escrita era representada por desenhos e símbolos. O calendário </w:t>
      </w:r>
      <w:hyperlink r:id="rId13" w:history="1">
        <w:r>
          <w:rPr>
            <w:rFonts w:ascii="Tahoma" w:hAnsi="Tahoma"/>
            <w:color w:val="0066CC"/>
            <w:sz w:val="21"/>
            <w:u w:val="single"/>
          </w:rPr>
          <w:t>maia</w:t>
        </w:r>
      </w:hyperlink>
      <w:r>
        <w:rPr>
          <w:rFonts w:ascii="Tahoma" w:hAnsi="Tahoma"/>
          <w:color w:val="606060"/>
          <w:sz w:val="21"/>
        </w:rPr>
        <w:t> foi utilizado com modificações pelos astecas. Desenvolveram diversos conceitos matemáticos e de </w:t>
      </w:r>
      <w:hyperlink r:id="rId14" w:history="1">
        <w:r>
          <w:rPr>
            <w:rFonts w:ascii="Tahoma" w:hAnsi="Tahoma"/>
            <w:color w:val="0066CC"/>
            <w:sz w:val="21"/>
            <w:u w:val="single"/>
          </w:rPr>
          <w:t>astronomia</w:t>
        </w:r>
      </w:hyperlink>
      <w:r>
        <w:rPr>
          <w:rFonts w:ascii="Tahoma" w:hAnsi="Tahoma"/>
          <w:color w:val="606060"/>
          <w:sz w:val="21"/>
        </w:rPr>
        <w:t>.</w:t>
      </w:r>
    </w:p>
    <w:p w:rsidR="004C7FF0" w:rsidRDefault="00AF5D8A">
      <w:pPr>
        <w:pStyle w:val="Textbody"/>
        <w:spacing w:after="0"/>
        <w:jc w:val="both"/>
        <w:rPr>
          <w:color w:val="606060"/>
        </w:rPr>
      </w:pPr>
      <w:r>
        <w:rPr>
          <w:color w:val="606060"/>
        </w:rPr>
        <w:t> </w:t>
      </w:r>
    </w:p>
    <w:p w:rsidR="004C7FF0" w:rsidRDefault="00AF5D8A">
      <w:pPr>
        <w:pStyle w:val="Standard"/>
        <w:jc w:val="both"/>
        <w:rPr>
          <w:rFonts w:ascii="Tahoma" w:hAnsi="Tahoma"/>
          <w:color w:val="606060"/>
          <w:sz w:val="21"/>
        </w:rPr>
      </w:pPr>
      <w:r>
        <w:rPr>
          <w:rFonts w:ascii="Tahoma" w:hAnsi="Tahoma"/>
          <w:color w:val="606060"/>
          <w:sz w:val="21"/>
        </w:rPr>
        <w:t>Na arquitetura, constru</w:t>
      </w:r>
      <w:r>
        <w:rPr>
          <w:rFonts w:ascii="Tahoma" w:hAnsi="Tahoma"/>
          <w:color w:val="606060"/>
          <w:sz w:val="21"/>
        </w:rPr>
        <w:t>íram enormes pirâmides utilizadas para cultos religiosos e sacrifícios humanos. Estes, eram realizados em datas específicas em homenagem aos deuses. Acreditavam, que com os sacrifícios, poderiam deixar os deuses mais calmos e felizes.</w:t>
      </w:r>
    </w:p>
    <w:p w:rsidR="004C7FF0" w:rsidRDefault="004C7FF0">
      <w:pPr>
        <w:pStyle w:val="Standard"/>
        <w:jc w:val="both"/>
        <w:rPr>
          <w:rFonts w:ascii="Tahoma" w:hAnsi="Tahoma"/>
          <w:color w:val="606060"/>
          <w:sz w:val="21"/>
        </w:rPr>
      </w:pPr>
    </w:p>
    <w:p w:rsidR="004C7FF0" w:rsidRDefault="004C7FF0">
      <w:pPr>
        <w:pStyle w:val="Standard"/>
        <w:jc w:val="both"/>
        <w:rPr>
          <w:rFonts w:ascii="Tahoma" w:hAnsi="Tahoma"/>
          <w:color w:val="606060"/>
          <w:sz w:val="21"/>
        </w:rPr>
      </w:pPr>
    </w:p>
    <w:p w:rsidR="004C7FF0" w:rsidRDefault="00AF5D8A">
      <w:pPr>
        <w:pStyle w:val="Standard"/>
        <w:jc w:val="both"/>
      </w:pPr>
      <w:r>
        <w:rPr>
          <w:rFonts w:ascii="Tahoma" w:hAnsi="Tahoma"/>
          <w:color w:val="606060"/>
          <w:sz w:val="21"/>
        </w:rPr>
        <w:t xml:space="preserve">Link: </w:t>
      </w:r>
      <w:hyperlink r:id="rId15" w:history="1">
        <w:r>
          <w:rPr>
            <w:rFonts w:ascii="Tahoma" w:hAnsi="Tahoma"/>
            <w:color w:val="606060"/>
            <w:sz w:val="21"/>
          </w:rPr>
          <w:t>https://www.suapesquisa.com/pesquisa/astecas.htm</w:t>
        </w:r>
      </w:hyperlink>
    </w:p>
    <w:p w:rsidR="004C7FF0" w:rsidRDefault="004C7FF0">
      <w:pPr>
        <w:pStyle w:val="Standard"/>
        <w:jc w:val="both"/>
        <w:rPr>
          <w:rFonts w:ascii="Tahoma" w:hAnsi="Tahoma"/>
          <w:color w:val="606060"/>
          <w:sz w:val="21"/>
        </w:rPr>
      </w:pPr>
    </w:p>
    <w:p w:rsidR="004C7FF0" w:rsidRDefault="004C7FF0">
      <w:pPr>
        <w:pStyle w:val="Standard"/>
        <w:jc w:val="both"/>
        <w:rPr>
          <w:rFonts w:ascii="Tahoma" w:hAnsi="Tahoma"/>
          <w:color w:val="606060"/>
          <w:sz w:val="21"/>
        </w:rPr>
      </w:pPr>
    </w:p>
    <w:p w:rsidR="004C7FF0" w:rsidRDefault="00AF5D8A">
      <w:pPr>
        <w:pStyle w:val="Textbody"/>
        <w:jc w:val="both"/>
      </w:pPr>
      <w:r>
        <w:rPr>
          <w:rFonts w:ascii="Droid Serif" w:hAnsi="Droid Serif"/>
          <w:color w:val="404040"/>
        </w:rPr>
        <w:t>A </w:t>
      </w:r>
      <w:r>
        <w:rPr>
          <w:rStyle w:val="StrongEmphasis"/>
          <w:rFonts w:ascii="Droid Serif" w:hAnsi="Droid Serif"/>
          <w:color w:val="404040"/>
        </w:rPr>
        <w:t>arte asteca</w:t>
      </w:r>
      <w:r>
        <w:rPr>
          <w:rFonts w:ascii="Droid Serif" w:hAnsi="Droid Serif"/>
          <w:color w:val="404040"/>
        </w:rPr>
        <w:t> foi produzida por um dos povos pré-colombianos, os astecas, os quais viviam na região que atualmente é o México.</w:t>
      </w:r>
    </w:p>
    <w:p w:rsidR="004C7FF0" w:rsidRDefault="00AF5D8A">
      <w:pPr>
        <w:pStyle w:val="Textbody"/>
        <w:spacing w:after="0" w:line="384" w:lineRule="auto"/>
      </w:pPr>
      <w:r>
        <w:rPr>
          <w:rFonts w:ascii="Droid Serif" w:hAnsi="Droid Serif"/>
          <w:color w:val="404040"/>
          <w:shd w:val="clear" w:color="auto" w:fill="FFFF00"/>
        </w:rPr>
        <w:t>A cultura deles era muito</w:t>
      </w:r>
      <w:r>
        <w:rPr>
          <w:rFonts w:ascii="Droid Serif" w:hAnsi="Droid Serif"/>
          <w:color w:val="404040"/>
          <w:shd w:val="clear" w:color="auto" w:fill="FFFF00"/>
        </w:rPr>
        <w:t xml:space="preserve"> rica, e reunia diversos elementos dos povos mesoamericanos da antiguidade.</w:t>
      </w:r>
      <w:r>
        <w:rPr>
          <w:rFonts w:ascii="Droid Serif" w:hAnsi="Droid Serif"/>
          <w:color w:val="404040"/>
        </w:rPr>
        <w:t xml:space="preserve"> Os astecas foram dizimados pelos espanhóis no século XV.</w:t>
      </w:r>
    </w:p>
    <w:p w:rsidR="004C7FF0" w:rsidRDefault="004C7FF0">
      <w:pPr>
        <w:pStyle w:val="Textbody"/>
        <w:jc w:val="both"/>
        <w:rPr>
          <w:rFonts w:ascii="Droid Serif" w:hAnsi="Droid Serif"/>
          <w:color w:val="404040"/>
        </w:rPr>
      </w:pPr>
    </w:p>
    <w:p w:rsidR="004C7FF0" w:rsidRDefault="00AF5D8A">
      <w:pPr>
        <w:pStyle w:val="Textbody"/>
        <w:jc w:val="both"/>
      </w:pPr>
      <w:r>
        <w:rPr>
          <w:rFonts w:ascii="Droid Serif" w:hAnsi="Droid Serif"/>
          <w:color w:val="404040"/>
        </w:rPr>
        <w:t>Uma das maiores marcas da arte asteca foi a arquitetura. Construções monumentais marcaram essa arte, sobretudo os palácios</w:t>
      </w:r>
      <w:r>
        <w:rPr>
          <w:rFonts w:ascii="Droid Serif" w:hAnsi="Droid Serif"/>
          <w:color w:val="404040"/>
        </w:rPr>
        <w:t xml:space="preserve">, templos e os locais onde eram realizados os sacrifícios para os deuses. </w:t>
      </w:r>
      <w:r>
        <w:rPr>
          <w:rFonts w:ascii="Droid Serif" w:hAnsi="Droid Serif"/>
          <w:color w:val="404040"/>
          <w:shd w:val="clear" w:color="auto" w:fill="FFFF00"/>
        </w:rPr>
        <w:t>Um dos templos mais importantes foi o Templo Maior na capital asteca de Tenochtitlan, atual Cidade do México.</w:t>
      </w:r>
    </w:p>
    <w:p w:rsidR="004C7FF0" w:rsidRDefault="00AF5D8A">
      <w:pPr>
        <w:pStyle w:val="Ttulo3"/>
        <w:spacing w:before="0" w:after="0"/>
        <w:rPr>
          <w:rFonts w:ascii="Open Sans" w:hAnsi="Open Sans"/>
          <w:color w:val="404040"/>
        </w:rPr>
      </w:pPr>
      <w:r>
        <w:rPr>
          <w:rFonts w:ascii="Open Sans" w:hAnsi="Open Sans"/>
          <w:color w:val="404040"/>
        </w:rPr>
        <w:t>Escultura Asteca</w:t>
      </w:r>
    </w:p>
    <w:p w:rsidR="004C7FF0" w:rsidRDefault="004C7FF0">
      <w:pPr>
        <w:pStyle w:val="Textbody"/>
        <w:spacing w:after="0"/>
        <w:rPr>
          <w:rFonts w:ascii="Open Sans" w:hAnsi="Open Sans"/>
          <w:b/>
          <w:color w:val="404040"/>
        </w:rPr>
      </w:pPr>
    </w:p>
    <w:p w:rsidR="004C7FF0" w:rsidRDefault="00AF5D8A">
      <w:pPr>
        <w:pStyle w:val="Textbody"/>
        <w:spacing w:after="0"/>
      </w:pPr>
      <w:r>
        <w:rPr>
          <w:rFonts w:ascii="Droid Serif" w:hAnsi="Droid Serif"/>
          <w:color w:val="404040"/>
          <w:shd w:val="clear" w:color="auto" w:fill="FFFF00"/>
        </w:rPr>
        <w:t>Cerâmica e pedras eram os principais materiais utiliza</w:t>
      </w:r>
      <w:r>
        <w:rPr>
          <w:rFonts w:ascii="Droid Serif" w:hAnsi="Droid Serif"/>
          <w:color w:val="404040"/>
          <w:shd w:val="clear" w:color="auto" w:fill="FFFF00"/>
        </w:rPr>
        <w:t>dos pelos astecas na arte da escultura. As principais figuras esculpidas eram animais, homens, máscaras e deuses.</w:t>
      </w:r>
    </w:p>
    <w:p w:rsidR="004C7FF0" w:rsidRDefault="00AF5D8A">
      <w:pPr>
        <w:pStyle w:val="Ttulo3"/>
        <w:spacing w:before="0" w:after="0"/>
        <w:rPr>
          <w:rFonts w:ascii="Open Sans" w:hAnsi="Open Sans"/>
          <w:color w:val="404040"/>
        </w:rPr>
      </w:pPr>
      <w:r>
        <w:rPr>
          <w:rFonts w:ascii="Open Sans" w:hAnsi="Open Sans"/>
          <w:color w:val="404040"/>
        </w:rPr>
        <w:t>Pintura Asteca</w:t>
      </w:r>
    </w:p>
    <w:p w:rsidR="004C7FF0" w:rsidRDefault="00AF5D8A">
      <w:pPr>
        <w:pStyle w:val="Textbody"/>
        <w:spacing w:after="0" w:line="384" w:lineRule="auto"/>
      </w:pPr>
      <w:r>
        <w:rPr>
          <w:rFonts w:ascii="Droid Serif" w:hAnsi="Droid Serif"/>
          <w:color w:val="404040"/>
          <w:shd w:val="clear" w:color="auto" w:fill="FFFF00"/>
        </w:rPr>
        <w:t xml:space="preserve">Produzidas sobretudo nos tecidos e nas paredes, as pinturas dos astecas utilizavam muitas cores em tonalidades fortes e </w:t>
      </w:r>
      <w:r>
        <w:rPr>
          <w:rFonts w:ascii="Droid Serif" w:hAnsi="Droid Serif"/>
          <w:color w:val="404040"/>
          <w:shd w:val="clear" w:color="auto" w:fill="FFFF00"/>
        </w:rPr>
        <w:t>representavam deuses, cenas do cotidiano e de luta.</w:t>
      </w:r>
    </w:p>
    <w:p w:rsidR="004C7FF0" w:rsidRDefault="00AF5D8A">
      <w:pPr>
        <w:pStyle w:val="Ttulo3"/>
        <w:spacing w:before="0" w:after="0"/>
        <w:rPr>
          <w:rFonts w:ascii="Open Sans" w:hAnsi="Open Sans"/>
          <w:color w:val="404040"/>
        </w:rPr>
      </w:pPr>
      <w:r>
        <w:rPr>
          <w:rFonts w:ascii="Open Sans" w:hAnsi="Open Sans"/>
          <w:color w:val="404040"/>
        </w:rPr>
        <w:t>Música e Dança Asteca</w:t>
      </w:r>
    </w:p>
    <w:p w:rsidR="004C7FF0" w:rsidRDefault="00AF5D8A">
      <w:pPr>
        <w:pStyle w:val="Textbody"/>
        <w:spacing w:after="0" w:line="384" w:lineRule="auto"/>
      </w:pPr>
      <w:r>
        <w:rPr>
          <w:rFonts w:ascii="Droid Serif" w:hAnsi="Droid Serif"/>
          <w:color w:val="404040"/>
        </w:rPr>
        <w:t xml:space="preserve">Na cultura asteca, as músicas e as danças </w:t>
      </w:r>
      <w:r>
        <w:rPr>
          <w:rFonts w:ascii="Droid Serif" w:hAnsi="Droid Serif"/>
          <w:color w:val="404040"/>
          <w:shd w:val="clear" w:color="auto" w:fill="FFFF00"/>
        </w:rPr>
        <w:t>eram elementos primordiais das comemorações. Dos instrumentos, os tambores eram os mais utilizados.</w:t>
      </w:r>
    </w:p>
    <w:p w:rsidR="004C7FF0" w:rsidRDefault="00AF5D8A">
      <w:pPr>
        <w:pStyle w:val="Textbody"/>
        <w:spacing w:after="0"/>
      </w:pPr>
      <w:r>
        <w:rPr>
          <w:rFonts w:ascii="Open Sans" w:hAnsi="Open Sans"/>
          <w:b/>
          <w:color w:val="404040"/>
        </w:rPr>
        <w:lastRenderedPageBreak/>
        <w:t xml:space="preserve">Link: </w:t>
      </w:r>
      <w:hyperlink r:id="rId16" w:history="1">
        <w:r>
          <w:rPr>
            <w:rFonts w:ascii="Open Sans" w:hAnsi="Open Sans"/>
            <w:b/>
            <w:color w:val="404040"/>
          </w:rPr>
          <w:t>https://www.todamateria.com.br/arte-asteca/</w:t>
        </w:r>
      </w:hyperlink>
    </w:p>
    <w:p w:rsidR="004C7FF0" w:rsidRDefault="004C7FF0">
      <w:pPr>
        <w:pStyle w:val="Textbody"/>
        <w:spacing w:after="0"/>
        <w:rPr>
          <w:rFonts w:ascii="Open Sans" w:hAnsi="Open Sans"/>
          <w:b/>
          <w:color w:val="404040"/>
        </w:rPr>
      </w:pPr>
    </w:p>
    <w:p w:rsidR="004C7FF0" w:rsidRDefault="00AF5D8A">
      <w:pPr>
        <w:pStyle w:val="Ttulo2"/>
        <w:spacing w:before="0" w:after="0"/>
        <w:rPr>
          <w:rFonts w:ascii="Open Sans" w:hAnsi="Open Sans"/>
          <w:color w:val="404040"/>
        </w:rPr>
      </w:pPr>
      <w:r>
        <w:rPr>
          <w:rFonts w:ascii="Open Sans" w:hAnsi="Open Sans"/>
          <w:color w:val="404040"/>
        </w:rPr>
        <w:t>Cultura Asteca</w:t>
      </w:r>
    </w:p>
    <w:p w:rsidR="004C7FF0" w:rsidRDefault="00AF5D8A">
      <w:pPr>
        <w:pStyle w:val="Textbody"/>
        <w:spacing w:after="0" w:line="384" w:lineRule="auto"/>
      </w:pPr>
      <w:r>
        <w:rPr>
          <w:rFonts w:ascii="Droid Serif" w:hAnsi="Droid Serif"/>
          <w:color w:val="404040"/>
        </w:rPr>
        <w:t>A arquitetura foi a arte de maior expressão. A escultura, principalmente de símbolos religiosos, a pintura, que retratava cenas mitológic</w:t>
      </w:r>
      <w:r>
        <w:rPr>
          <w:rFonts w:ascii="Droid Serif" w:hAnsi="Droid Serif"/>
          <w:color w:val="404040"/>
        </w:rPr>
        <w:t xml:space="preserve">as e históricas, foram bastante desenvolvidas pelos povos astecas. </w:t>
      </w:r>
      <w:r>
        <w:rPr>
          <w:rFonts w:ascii="Droid Serif" w:hAnsi="Droid Serif"/>
          <w:color w:val="404040"/>
          <w:shd w:val="clear" w:color="auto" w:fill="FFFF00"/>
        </w:rPr>
        <w:t>Possuíam técnicas avançadas na construção de palanques, rampas de transporte, represas e obras de irrigação.</w:t>
      </w:r>
    </w:p>
    <w:p w:rsidR="004C7FF0" w:rsidRDefault="00AF5D8A">
      <w:pPr>
        <w:pStyle w:val="Textbody"/>
        <w:spacing w:after="0"/>
      </w:pPr>
      <w:r>
        <w:rPr>
          <w:rFonts w:ascii="Droid Serif" w:hAnsi="Droid Serif"/>
          <w:color w:val="404040"/>
          <w:shd w:val="clear" w:color="auto" w:fill="FFFF00"/>
        </w:rPr>
        <w:t>Dominavam a </w:t>
      </w:r>
      <w:r>
        <w:rPr>
          <w:rStyle w:val="nfase"/>
          <w:rFonts w:ascii="Droid Serif" w:hAnsi="Droid Serif"/>
          <w:i w:val="0"/>
          <w:shd w:val="clear" w:color="auto" w:fill="FFFF00"/>
        </w:rPr>
        <w:t>escrita pictórica</w:t>
      </w:r>
      <w:r>
        <w:rPr>
          <w:rFonts w:ascii="Droid Serif" w:hAnsi="Droid Serif"/>
          <w:color w:val="404040"/>
          <w:shd w:val="clear" w:color="auto" w:fill="FFFF00"/>
        </w:rPr>
        <w:t>, com desenhos de objetos e figuras: uma pessoa fal</w:t>
      </w:r>
      <w:r>
        <w:rPr>
          <w:rFonts w:ascii="Droid Serif" w:hAnsi="Droid Serif"/>
          <w:color w:val="404040"/>
          <w:shd w:val="clear" w:color="auto" w:fill="FFFF00"/>
        </w:rPr>
        <w:t>ando, por exemplo, era representada com tiras de papel saindo da boca. Usavam também a </w:t>
      </w:r>
      <w:r>
        <w:rPr>
          <w:rStyle w:val="nfase"/>
          <w:rFonts w:ascii="Droid Serif" w:hAnsi="Droid Serif"/>
          <w:i w:val="0"/>
          <w:shd w:val="clear" w:color="auto" w:fill="FFFF00"/>
        </w:rPr>
        <w:t>escrita hieroglífica</w:t>
      </w:r>
      <w:r>
        <w:rPr>
          <w:rFonts w:ascii="Droid Serif" w:hAnsi="Droid Serif"/>
          <w:color w:val="404040"/>
          <w:shd w:val="clear" w:color="auto" w:fill="FFFF00"/>
        </w:rPr>
        <w:t>, baseada em símbolos e sons</w:t>
      </w:r>
      <w:r>
        <w:rPr>
          <w:rFonts w:ascii="Droid Serif" w:hAnsi="Droid Serif"/>
          <w:color w:val="404040"/>
        </w:rPr>
        <w:t>.</w:t>
      </w:r>
    </w:p>
    <w:p w:rsidR="004C7FF0" w:rsidRDefault="00AF5D8A">
      <w:pPr>
        <w:pStyle w:val="Textbody"/>
        <w:spacing w:after="0" w:line="384" w:lineRule="auto"/>
      </w:pPr>
      <w:r>
        <w:rPr>
          <w:rFonts w:ascii="Droid Serif" w:hAnsi="Droid Serif"/>
          <w:color w:val="404040"/>
          <w:shd w:val="clear" w:color="auto" w:fill="FFFF00"/>
        </w:rPr>
        <w:t>Possuíam profundos conhecimentos de medicina, matemática e astronomia</w:t>
      </w:r>
      <w:r>
        <w:rPr>
          <w:rFonts w:ascii="Droid Serif" w:hAnsi="Droid Serif"/>
          <w:color w:val="404040"/>
        </w:rPr>
        <w:t>. Elaboraram um calendário solar e agrícola, no qu</w:t>
      </w:r>
      <w:r>
        <w:rPr>
          <w:rFonts w:ascii="Droid Serif" w:hAnsi="Droid Serif"/>
          <w:color w:val="404040"/>
        </w:rPr>
        <w:t>al o ano era dividido em 365 dias. Os sacerdotes observavam os astros e eram consultados sobre os mais variados assuntos. O imperador os consultava sobre guerras ou mudanças de tempo.</w:t>
      </w:r>
    </w:p>
    <w:p w:rsidR="004C7FF0" w:rsidRDefault="00AF5D8A">
      <w:pPr>
        <w:pStyle w:val="Textbody"/>
        <w:spacing w:after="0"/>
      </w:pPr>
      <w:r>
        <w:rPr>
          <w:rFonts w:ascii="Open Sans" w:hAnsi="Open Sans"/>
          <w:b/>
          <w:color w:val="404040"/>
        </w:rPr>
        <w:t xml:space="preserve">Link: </w:t>
      </w:r>
      <w:hyperlink r:id="rId17" w:history="1">
        <w:r>
          <w:rPr>
            <w:rFonts w:ascii="Open Sans" w:hAnsi="Open Sans"/>
            <w:b/>
            <w:color w:val="404040"/>
          </w:rPr>
          <w:t>https://w</w:t>
        </w:r>
        <w:r>
          <w:rPr>
            <w:rFonts w:ascii="Open Sans" w:hAnsi="Open Sans"/>
            <w:b/>
            <w:color w:val="404040"/>
          </w:rPr>
          <w:t>ww.todamateria.com.br/astecas/</w:t>
        </w:r>
      </w:hyperlink>
    </w:p>
    <w:p w:rsidR="004C7FF0" w:rsidRDefault="004C7FF0">
      <w:pPr>
        <w:pStyle w:val="Textbody"/>
        <w:spacing w:after="0"/>
        <w:rPr>
          <w:rFonts w:ascii="Open Sans" w:hAnsi="Open Sans"/>
          <w:b/>
          <w:color w:val="404040"/>
        </w:rPr>
      </w:pPr>
    </w:p>
    <w:p w:rsidR="004C7FF0" w:rsidRDefault="004C7FF0">
      <w:pPr>
        <w:pStyle w:val="Textbody"/>
        <w:spacing w:after="0"/>
        <w:rPr>
          <w:rFonts w:ascii="Open Sans" w:hAnsi="Open Sans"/>
          <w:b/>
          <w:color w:val="404040"/>
        </w:rPr>
      </w:pPr>
    </w:p>
    <w:p w:rsidR="004C7FF0" w:rsidRDefault="004C7FF0">
      <w:pPr>
        <w:pStyle w:val="Textbody"/>
        <w:spacing w:after="0"/>
        <w:rPr>
          <w:rFonts w:ascii="Open Sans" w:hAnsi="Open Sans"/>
          <w:b/>
          <w:color w:val="404040"/>
        </w:rPr>
      </w:pPr>
    </w:p>
    <w:p w:rsidR="004C7FF0" w:rsidRDefault="00AF5D8A">
      <w:pPr>
        <w:pStyle w:val="Ttulo3"/>
        <w:spacing w:before="0" w:after="0"/>
        <w:rPr>
          <w:rFonts w:ascii="Roboto Slab" w:hAnsi="Roboto Slab"/>
          <w:color w:val="333333"/>
          <w:sz w:val="54"/>
        </w:rPr>
      </w:pPr>
      <w:r>
        <w:rPr>
          <w:rFonts w:ascii="Roboto Slab" w:hAnsi="Roboto Slab"/>
          <w:color w:val="333333"/>
          <w:sz w:val="54"/>
        </w:rPr>
        <w:t>A sociedade asteca</w:t>
      </w:r>
    </w:p>
    <w:p w:rsidR="004C7FF0" w:rsidRDefault="004C7FF0">
      <w:pPr>
        <w:pStyle w:val="Textbody"/>
        <w:spacing w:after="0"/>
        <w:rPr>
          <w:rFonts w:ascii="Open Sans" w:hAnsi="Open Sans"/>
          <w:b/>
          <w:color w:val="404040"/>
        </w:rPr>
      </w:pPr>
    </w:p>
    <w:p w:rsidR="004C7FF0" w:rsidRDefault="00AF5D8A">
      <w:pPr>
        <w:pStyle w:val="Textbody"/>
        <w:spacing w:after="0"/>
        <w:rPr>
          <w:rFonts w:ascii="Roboto Slab" w:hAnsi="Roboto Slab"/>
          <w:color w:val="333333"/>
          <w:sz w:val="27"/>
        </w:rPr>
      </w:pPr>
      <w:r>
        <w:rPr>
          <w:rFonts w:ascii="Roboto Slab" w:hAnsi="Roboto Slab"/>
          <w:color w:val="333333"/>
          <w:sz w:val="27"/>
        </w:rPr>
        <w:t>A nobreza, denominada Pipiltin ou Pilli, era constituída pela família real, sacerdotes, chefes de grupos guerreiros e chefes dos Calpulli. A sociedade asteca era ainda composta pelos comerciantes de art</w:t>
      </w:r>
      <w:r>
        <w:rPr>
          <w:rFonts w:ascii="Roboto Slab" w:hAnsi="Roboto Slab"/>
          <w:color w:val="333333"/>
          <w:sz w:val="27"/>
        </w:rPr>
        <w:t>igos de luxo (Pochtecas), os plebeus (Macehualtin), os escravos por compra (Mayeques) e os escravos voluntários (Pordioseros).</w:t>
      </w:r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AF5D8A">
      <w:pPr>
        <w:pStyle w:val="Textbody"/>
        <w:spacing w:after="0"/>
        <w:rPr>
          <w:rFonts w:ascii="Roboto Slab" w:hAnsi="Roboto Slab"/>
          <w:color w:val="333333"/>
          <w:sz w:val="27"/>
        </w:rPr>
      </w:pPr>
      <w:r>
        <w:rPr>
          <w:rFonts w:ascii="Roboto Slab" w:hAnsi="Roboto Slab"/>
          <w:color w:val="333333"/>
          <w:sz w:val="27"/>
        </w:rPr>
        <w:t>A sociedade asteca era fundada em aspectos religiosos e na guerra, e os grupos que detinham mais poder eram, respectivamente, os</w:t>
      </w:r>
      <w:r>
        <w:rPr>
          <w:rFonts w:ascii="Roboto Slab" w:hAnsi="Roboto Slab"/>
          <w:color w:val="333333"/>
          <w:sz w:val="27"/>
        </w:rPr>
        <w:t xml:space="preserve"> sacerdotes, chefes militares e altos funcionários do Império.</w:t>
      </w:r>
      <w:r>
        <w:rPr>
          <w:rFonts w:ascii="Roboto Slab" w:hAnsi="Roboto Slab"/>
          <w:color w:val="333333"/>
          <w:sz w:val="27"/>
        </w:rPr>
        <w:br/>
      </w:r>
      <w:r>
        <w:rPr>
          <w:rFonts w:ascii="Roboto Slab" w:hAnsi="Roboto Slab"/>
          <w:color w:val="333333"/>
          <w:sz w:val="27"/>
        </w:rPr>
        <w:t>Existia a união de vários grupos de famílias no campo, conjunto denominado Calpulli, que era dirigido por um conselho de chefes.</w:t>
      </w:r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AF5D8A">
      <w:pPr>
        <w:pStyle w:val="Textbody"/>
        <w:spacing w:after="0"/>
      </w:pPr>
      <w:r>
        <w:rPr>
          <w:rFonts w:ascii="Roboto Slab" w:hAnsi="Roboto Slab"/>
          <w:noProof/>
          <w:color w:val="333333"/>
          <w:sz w:val="27"/>
          <w:shd w:val="clear" w:color="auto" w:fill="FFFF00"/>
          <w:lang w:eastAsia="pt-B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left</wp:align>
                </wp:positionH>
                <wp:positionV relativeFrom="margin">
                  <wp:align>top</wp:align>
                </wp:positionV>
                <wp:extent cx="7810503" cy="13972"/>
                <wp:effectExtent l="0" t="0" r="0" b="5078"/>
                <wp:wrapSquare wrapText="right"/>
                <wp:docPr id="1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3" cy="139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C7FF0" w:rsidRDefault="00AF5D8A">
                            <w:pPr>
                              <w:pStyle w:val="Ttulo3"/>
                              <w:spacing w:line="690" w:lineRule="atLeast"/>
                              <w:rPr>
                                <w:rFonts w:ascii="Roboto Slab" w:hAnsi="Roboto Slab"/>
                                <w:color w:val="333333"/>
                                <w:sz w:val="54"/>
                              </w:rPr>
                            </w:pPr>
                            <w:r>
                              <w:rPr>
                                <w:rFonts w:ascii="Roboto Slab" w:hAnsi="Roboto Slab"/>
                                <w:color w:val="333333"/>
                                <w:sz w:val="54"/>
                              </w:rPr>
                              <w:t>A cultura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Quadro1" o:spid="_x0000_s1026" type="#_x0000_t202" style="position:absolute;margin-left:0;margin-top:0;width:615pt;height:1.1pt;z-index:251660288;visibility:visible;mso-wrap-style:none;mso-wrap-distance-left:9pt;mso-wrap-distance-top:0;mso-wrap-distance-right:9pt;mso-wrap-distance-bottom:0;mso-position-horizontal:left;mso-position-horizontal-relative:text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" filled="f" stroked="f">
                <v:textbox style="mso-fit-shape-to-text:t" inset="0,0,0,0">
                  <w:txbxContent>
                    <w:p w:rsidR="004C7FF0" w:rsidRDefault="00AF5D8A">
                      <w:pPr>
                        <w:pStyle w:val="Ttulo3"/>
                        <w:spacing w:line="690" w:lineRule="atLeast"/>
                        <w:rPr>
                          <w:rFonts w:ascii="Roboto Slab" w:hAnsi="Roboto Slab"/>
                          <w:color w:val="333333"/>
                          <w:sz w:val="54"/>
                        </w:rPr>
                      </w:pPr>
                      <w:r>
                        <w:rPr>
                          <w:rFonts w:ascii="Roboto Slab" w:hAnsi="Roboto Slab"/>
                          <w:color w:val="333333"/>
                          <w:sz w:val="54"/>
                        </w:rPr>
                        <w:t>A cultura</w:t>
                      </w:r>
                    </w:p>
                  </w:txbxContent>
                </v:textbox>
                <w10:wrap type="square" side="right" anchory="margin"/>
              </v:shape>
            </w:pict>
          </mc:Fallback>
        </mc:AlternateContent>
      </w:r>
      <w:r>
        <w:rPr>
          <w:rFonts w:ascii="Roboto Slab" w:hAnsi="Roboto Slab"/>
          <w:color w:val="333333"/>
          <w:sz w:val="27"/>
          <w:shd w:val="clear" w:color="auto" w:fill="FFFF00"/>
        </w:rPr>
        <w:t xml:space="preserve">A arte dos astecas foi bastante influenciada </w:t>
      </w:r>
      <w:r>
        <w:rPr>
          <w:rFonts w:ascii="Roboto Slab" w:hAnsi="Roboto Slab"/>
          <w:color w:val="333333"/>
          <w:sz w:val="27"/>
          <w:shd w:val="clear" w:color="auto" w:fill="FFFF00"/>
        </w:rPr>
        <w:t>pelas tradições olmecas e toltecas, o que inclui a escultura em jade e as grandes construções.</w:t>
      </w:r>
      <w:r>
        <w:rPr>
          <w:rFonts w:ascii="Roboto Slab" w:hAnsi="Roboto Slab"/>
          <w:color w:val="333333"/>
          <w:sz w:val="27"/>
        </w:rPr>
        <w:t xml:space="preserve"> Destacavam-se a confecção de tecidos, os artigos com pinturas e os objetos em ouro e prata.</w:t>
      </w:r>
    </w:p>
    <w:p w:rsidR="004C7FF0" w:rsidRDefault="00AF5D8A">
      <w:pPr>
        <w:pStyle w:val="Textbody"/>
        <w:spacing w:after="450"/>
      </w:pPr>
      <w:r>
        <w:rPr>
          <w:rFonts w:ascii="Roboto Slab" w:hAnsi="Roboto Slab"/>
          <w:color w:val="333333"/>
          <w:sz w:val="27"/>
          <w:shd w:val="clear" w:color="auto" w:fill="FFFF00"/>
        </w:rPr>
        <w:t>A arquitetura estava relacionada à religião, sendo que a forma mais u</w:t>
      </w:r>
      <w:r>
        <w:rPr>
          <w:rFonts w:ascii="Roboto Slab" w:hAnsi="Roboto Slab"/>
          <w:color w:val="333333"/>
          <w:sz w:val="27"/>
          <w:shd w:val="clear" w:color="auto" w:fill="FFFF00"/>
        </w:rPr>
        <w:t>tilizada era a enorme pirâmide com escadarias que findava em um santuário.</w:t>
      </w:r>
    </w:p>
    <w:p w:rsidR="004C7FF0" w:rsidRDefault="00AF5D8A">
      <w:pPr>
        <w:pStyle w:val="Textbody"/>
        <w:spacing w:after="450"/>
      </w:pPr>
      <w:r>
        <w:rPr>
          <w:rFonts w:ascii="Roboto Slab" w:hAnsi="Roboto Slab"/>
          <w:color w:val="333333"/>
          <w:sz w:val="27"/>
        </w:rPr>
        <w:lastRenderedPageBreak/>
        <w:t xml:space="preserve">A música e a poesia estavam estritamente ligadas e, não raro, eram acompanhadas por instrumentos, danças e encenações. </w:t>
      </w:r>
      <w:r>
        <w:rPr>
          <w:rFonts w:ascii="Roboto Slab" w:hAnsi="Roboto Slab"/>
          <w:color w:val="333333"/>
          <w:sz w:val="27"/>
          <w:shd w:val="clear" w:color="auto" w:fill="FFFF00"/>
        </w:rPr>
        <w:t>Os astecas também desenvolveram cálculos de geometria e astron</w:t>
      </w:r>
      <w:r>
        <w:rPr>
          <w:rFonts w:ascii="Roboto Slab" w:hAnsi="Roboto Slab"/>
          <w:color w:val="333333"/>
          <w:sz w:val="27"/>
          <w:shd w:val="clear" w:color="auto" w:fill="FFFF00"/>
        </w:rPr>
        <w:t>omia, e utilizaram o calendário maia com algumas modificações.</w:t>
      </w:r>
    </w:p>
    <w:p w:rsidR="004C7FF0" w:rsidRDefault="00AF5D8A">
      <w:pPr>
        <w:pStyle w:val="Textbody"/>
        <w:spacing w:after="450"/>
        <w:rPr>
          <w:rFonts w:ascii="Roboto Slab" w:hAnsi="Roboto Slab"/>
          <w:color w:val="333333"/>
          <w:sz w:val="27"/>
        </w:rPr>
      </w:pPr>
      <w:r>
        <w:rPr>
          <w:rFonts w:ascii="Roboto Slab" w:hAnsi="Roboto Slab"/>
          <w:color w:val="333333"/>
          <w:sz w:val="27"/>
        </w:rPr>
        <w:t>A escrita, representada por desenhos e símbolos, era utilizada para registro dos calendários sagrados, história, cenas cotidianas e conhecimentos diversos.</w:t>
      </w:r>
    </w:p>
    <w:p w:rsidR="004C7FF0" w:rsidRDefault="00AF5D8A">
      <w:pPr>
        <w:pStyle w:val="Textbody"/>
        <w:spacing w:after="0"/>
      </w:pPr>
      <w:r>
        <w:rPr>
          <w:rFonts w:ascii="Roboto Slab" w:hAnsi="Roboto Slab"/>
          <w:color w:val="333333"/>
          <w:sz w:val="27"/>
        </w:rPr>
        <w:t xml:space="preserve">Link: </w:t>
      </w:r>
      <w:hyperlink r:id="rId18" w:history="1">
        <w:r>
          <w:rPr>
            <w:rFonts w:ascii="Roboto Slab" w:hAnsi="Roboto Slab"/>
            <w:color w:val="333333"/>
            <w:sz w:val="27"/>
          </w:rPr>
          <w:t>https://www.todoestudo.com.br/historia/astecas</w:t>
        </w:r>
      </w:hyperlink>
    </w:p>
    <w:p w:rsidR="004C7FF0" w:rsidRDefault="00AF5D8A">
      <w:pPr>
        <w:pStyle w:val="Textbody"/>
        <w:spacing w:after="0"/>
        <w:rPr>
          <w:rFonts w:ascii="Roboto Light" w:hAnsi="Roboto Light"/>
          <w:color w:val="462907"/>
          <w:sz w:val="25"/>
        </w:rPr>
      </w:pPr>
      <w:r>
        <w:rPr>
          <w:rFonts w:ascii="Roboto Light" w:hAnsi="Roboto Light"/>
          <w:color w:val="462907"/>
          <w:sz w:val="25"/>
        </w:rPr>
        <w:t>Graças à agricultura, os astecas tornaram-se uma numerosa civilização.</w:t>
      </w:r>
    </w:p>
    <w:p w:rsidR="004C7FF0" w:rsidRDefault="00AF5D8A">
      <w:pPr>
        <w:pStyle w:val="Textbody"/>
        <w:spacing w:after="150" w:line="405" w:lineRule="atLeast"/>
      </w:pPr>
      <w:r>
        <w:rPr>
          <w:rFonts w:ascii="Roboto Light" w:hAnsi="Roboto Light"/>
          <w:color w:val="462907"/>
          <w:sz w:val="25"/>
        </w:rPr>
        <w:t xml:space="preserve">Primeiramente, as técnicas de plantio rudimentares se aliavam a uma latente </w:t>
      </w:r>
      <w:r>
        <w:rPr>
          <w:rFonts w:ascii="Roboto Light" w:hAnsi="Roboto Light"/>
          <w:color w:val="462907"/>
          <w:sz w:val="25"/>
        </w:rPr>
        <w:t xml:space="preserve">indisponibilidade de terras propícias ao plantio. Contudo, esse obstáculo foi superado através da dominação do sistema de chinampas. </w:t>
      </w:r>
      <w:r>
        <w:rPr>
          <w:rFonts w:ascii="Roboto Light" w:hAnsi="Roboto Light"/>
          <w:color w:val="462907"/>
          <w:sz w:val="25"/>
          <w:shd w:val="clear" w:color="auto" w:fill="FFFF00"/>
        </w:rPr>
        <w:t>Na chinampa, temos uma esteira posta sobre a superfície das regiões alagadiças. Na parte superior dessas esteiras, a fértil</w:t>
      </w:r>
      <w:r>
        <w:rPr>
          <w:rFonts w:ascii="Roboto Light" w:hAnsi="Roboto Light"/>
          <w:color w:val="462907"/>
          <w:sz w:val="25"/>
          <w:shd w:val="clear" w:color="auto" w:fill="FFFF00"/>
        </w:rPr>
        <w:t xml:space="preserve"> lama do fundo desses terrenos alagados era aproveitada para a plantação.</w:t>
      </w:r>
    </w:p>
    <w:p w:rsidR="004C7FF0" w:rsidRDefault="00AF5D8A">
      <w:pPr>
        <w:pStyle w:val="Textbody"/>
        <w:spacing w:after="150" w:line="405" w:lineRule="atLeast"/>
      </w:pPr>
      <w:r>
        <w:rPr>
          <w:rFonts w:ascii="Roboto Light" w:hAnsi="Roboto Light"/>
          <w:color w:val="462907"/>
          <w:sz w:val="25"/>
          <w:shd w:val="clear" w:color="auto" w:fill="FFFF00"/>
        </w:rPr>
        <w:t xml:space="preserve">A dieta dos astecas era basicamente dominada pelo consumo de pratos feitos a partir do milho. Além disso, consumiam um líquido extraído do cacau, conhecido como xocoalt, uma espécie </w:t>
      </w:r>
      <w:r>
        <w:rPr>
          <w:rFonts w:ascii="Roboto Light" w:hAnsi="Roboto Light"/>
          <w:color w:val="462907"/>
          <w:sz w:val="25"/>
          <w:shd w:val="clear" w:color="auto" w:fill="FFFF00"/>
        </w:rPr>
        <w:t>de ancestral do popular chocolate. Tabaco, algodão, abóbora, feijão, tomate e pimenta também integravam a rica mesa dos astecas. Curiosamente, o consumo de algumas carnes era reservado a membros das classes privilegiadas.</w:t>
      </w:r>
    </w:p>
    <w:p w:rsidR="004C7FF0" w:rsidRDefault="00AF5D8A">
      <w:pPr>
        <w:pStyle w:val="Textbody"/>
        <w:spacing w:after="0"/>
      </w:pPr>
      <w:r>
        <w:rPr>
          <w:rFonts w:ascii="Roboto Slab" w:hAnsi="Roboto Slab"/>
          <w:color w:val="462907"/>
          <w:sz w:val="27"/>
        </w:rPr>
        <w:t> </w:t>
      </w:r>
      <w:r>
        <w:rPr>
          <w:rFonts w:ascii="Roboto Light" w:hAnsi="Roboto Light"/>
          <w:color w:val="462907"/>
          <w:sz w:val="25"/>
        </w:rPr>
        <w:t>Em suma, a escrita deste povo era</w:t>
      </w:r>
      <w:r>
        <w:rPr>
          <w:rFonts w:ascii="Roboto Light" w:hAnsi="Roboto Light"/>
          <w:color w:val="462907"/>
          <w:sz w:val="25"/>
        </w:rPr>
        <w:t xml:space="preserve"> dotada de um sistema pictórico que combinava o uso de objetos e figuras e outro hieroglífico, sistematizado por símbolos e sons.</w:t>
      </w:r>
    </w:p>
    <w:p w:rsidR="004C7FF0" w:rsidRDefault="00AF5D8A">
      <w:pPr>
        <w:pStyle w:val="Textbody"/>
        <w:spacing w:after="150" w:line="405" w:lineRule="atLeast"/>
      </w:pPr>
      <w:r>
        <w:rPr>
          <w:rFonts w:ascii="Roboto Light" w:hAnsi="Roboto Light"/>
          <w:color w:val="462907"/>
          <w:sz w:val="25"/>
          <w:shd w:val="clear" w:color="auto" w:fill="FFFF00"/>
        </w:rPr>
        <w:t>A medicina asteca não reconhecia limites e distinções para com as práticas religiosas. Curandeiros e sacerdotes integravam uma</w:t>
      </w:r>
      <w:r>
        <w:rPr>
          <w:rFonts w:ascii="Roboto Light" w:hAnsi="Roboto Light"/>
          <w:color w:val="462907"/>
          <w:sz w:val="25"/>
          <w:shd w:val="clear" w:color="auto" w:fill="FFFF00"/>
        </w:rPr>
        <w:t xml:space="preserve"> rica cultura religiosa cercada por vários dos deuses formadores de uma complexa mitologia fornecedora de sentido a vários eventos e dados da cultura asteca.</w:t>
      </w:r>
      <w:r>
        <w:rPr>
          <w:rFonts w:ascii="Roboto Light" w:hAnsi="Roboto Light"/>
          <w:color w:val="462907"/>
          <w:sz w:val="25"/>
        </w:rPr>
        <w:t xml:space="preserve"> Em algumas festividades, o sacrifício e o derramamento de sangue humano integravam os rituais aste</w:t>
      </w:r>
      <w:r>
        <w:rPr>
          <w:rFonts w:ascii="Roboto Light" w:hAnsi="Roboto Light"/>
          <w:color w:val="462907"/>
          <w:sz w:val="25"/>
        </w:rPr>
        <w:t>cas.</w:t>
      </w:r>
    </w:p>
    <w:p w:rsidR="004C7FF0" w:rsidRDefault="00AF5D8A">
      <w:pPr>
        <w:pStyle w:val="Textbody"/>
        <w:spacing w:after="0"/>
      </w:pPr>
      <w:r>
        <w:rPr>
          <w:rFonts w:ascii="Roboto Slab" w:hAnsi="Roboto Slab"/>
          <w:color w:val="333333"/>
          <w:sz w:val="27"/>
        </w:rPr>
        <w:t xml:space="preserve">Link: </w:t>
      </w:r>
      <w:hyperlink r:id="rId19" w:history="1">
        <w:r>
          <w:rPr>
            <w:rFonts w:ascii="Roboto Slab" w:hAnsi="Roboto Slab"/>
            <w:color w:val="333333"/>
            <w:sz w:val="27"/>
          </w:rPr>
          <w:t>https://historiadomundo.uol.com.br/asteca/</w:t>
        </w:r>
      </w:hyperlink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AF5D8A">
      <w:pPr>
        <w:pStyle w:val="Ttulo3"/>
        <w:spacing w:before="0" w:after="0"/>
        <w:rPr>
          <w:rFonts w:ascii="medium-content-sans-serif-font," w:hAnsi="medium-content-sans-serif-font,"/>
          <w:color w:val="333333"/>
          <w:sz w:val="27"/>
        </w:rPr>
      </w:pPr>
      <w:bookmarkStart w:id="0" w:name="a65c"/>
      <w:bookmarkEnd w:id="0"/>
      <w:r>
        <w:rPr>
          <w:rFonts w:ascii="medium-content-sans-serif-font," w:hAnsi="medium-content-sans-serif-font,"/>
          <w:color w:val="333333"/>
          <w:sz w:val="27"/>
        </w:rPr>
        <w:t>Agricultura</w:t>
      </w:r>
    </w:p>
    <w:p w:rsidR="004C7FF0" w:rsidRDefault="00AF5D8A">
      <w:pPr>
        <w:pStyle w:val="Textbody"/>
        <w:spacing w:before="120" w:after="0"/>
      </w:pPr>
      <w:bookmarkStart w:id="1" w:name="77a9"/>
      <w:bookmarkEnd w:id="1"/>
      <w:r>
        <w:t>Como a região do lago Texcoco na época era um grande </w:t>
      </w:r>
      <w:r>
        <w:rPr>
          <w:rStyle w:val="nfase"/>
        </w:rPr>
        <w:t>brejo</w:t>
      </w:r>
      <w:r>
        <w:t>, os astecas superaram as dificuldades de plantio na região com um sis</w:t>
      </w:r>
      <w:r>
        <w:t>tema chamado </w:t>
      </w:r>
      <w:r>
        <w:rPr>
          <w:rStyle w:val="StrongEmphasis"/>
          <w:shd w:val="clear" w:color="auto" w:fill="FFFF00"/>
        </w:rPr>
        <w:t>chinampas</w:t>
      </w:r>
      <w:r>
        <w:rPr>
          <w:shd w:val="clear" w:color="auto" w:fill="FFFF00"/>
        </w:rPr>
        <w:t>. Uma esteira era colocada sobre as áreas alagadas, e a fértil lama do brejo servia para adubar as plantações.</w:t>
      </w:r>
    </w:p>
    <w:p w:rsidR="004C7FF0" w:rsidRDefault="00AF5D8A">
      <w:pPr>
        <w:pStyle w:val="Textbody"/>
        <w:spacing w:before="570" w:after="0"/>
      </w:pPr>
      <w:bookmarkStart w:id="2" w:name="3268"/>
      <w:bookmarkEnd w:id="2"/>
      <w:r>
        <w:t>Plantavam muito milho, tabaco, feijão, abóbora, tomate e pimenta, além do cacau, que era a base de uma bebida conhecida com</w:t>
      </w:r>
      <w:r>
        <w:t>o </w:t>
      </w:r>
      <w:r>
        <w:rPr>
          <w:rStyle w:val="StrongEmphasis"/>
        </w:rPr>
        <w:t>xocoatl</w:t>
      </w:r>
      <w:r>
        <w:t>, que foi a precursora do famoso chocolate.</w:t>
      </w:r>
    </w:p>
    <w:p w:rsidR="004C7FF0" w:rsidRDefault="00AF5D8A">
      <w:pPr>
        <w:pStyle w:val="Textbody"/>
        <w:spacing w:before="435" w:after="0"/>
      </w:pPr>
      <w:bookmarkStart w:id="3" w:name="59a4"/>
      <w:bookmarkEnd w:id="3"/>
      <w:r>
        <w:lastRenderedPageBreak/>
        <w:t>As sementes de cacau também eram utilizadas como moeda de troca.</w:t>
      </w:r>
    </w:p>
    <w:p w:rsidR="004C7FF0" w:rsidRDefault="00AF5D8A">
      <w:pPr>
        <w:pStyle w:val="Textbody"/>
        <w:spacing w:before="435" w:after="0"/>
      </w:pPr>
      <w:bookmarkStart w:id="4" w:name="fc17"/>
      <w:bookmarkEnd w:id="4"/>
      <w:r>
        <w:t>Nas outras regiões do império o plantio era simples. Aliás, os dois pilares econômicos dos astecas eram a agricultura, em parte de subsist</w:t>
      </w:r>
      <w:r>
        <w:t>ência, e o comércio. Mas o papel dos comerciantes e artesãos vamos falar no próximo tópico.</w:t>
      </w:r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AF5D8A">
      <w:pPr>
        <w:pStyle w:val="Textbody"/>
        <w:spacing w:after="0"/>
      </w:pPr>
      <w:r>
        <w:rPr>
          <w:rFonts w:ascii="Roboto Slab" w:hAnsi="Roboto Slab"/>
          <w:color w:val="333333"/>
          <w:sz w:val="27"/>
        </w:rPr>
        <w:t xml:space="preserve">Link: </w:t>
      </w:r>
      <w:hyperlink r:id="rId20" w:history="1">
        <w:r>
          <w:rPr>
            <w:rFonts w:ascii="Roboto Slab" w:hAnsi="Roboto Slab"/>
            <w:color w:val="333333"/>
            <w:sz w:val="27"/>
          </w:rPr>
          <w:t>https://historiazine.com/os-astecas-afcdbaf55e28</w:t>
        </w:r>
      </w:hyperlink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AF5D8A">
      <w:pPr>
        <w:pStyle w:val="Textbody"/>
        <w:spacing w:after="0"/>
      </w:pPr>
      <w:r>
        <w:rPr>
          <w:rFonts w:ascii="NewsGothicMt, Helvetica, sans-s" w:hAnsi="NewsGothicMt, Helvetica, sans-s"/>
          <w:color w:val="444444"/>
          <w:sz w:val="25"/>
        </w:rPr>
        <w:t>Os astecas tiravam o básico de sua sobrev</w:t>
      </w:r>
      <w:r>
        <w:rPr>
          <w:rFonts w:ascii="NewsGothicMt, Helvetica, sans-s" w:hAnsi="NewsGothicMt, Helvetica, sans-s"/>
          <w:color w:val="444444"/>
          <w:sz w:val="25"/>
        </w:rPr>
        <w:t>ivência da agricultura, com a produção de diversos gêneros agrícolas como batata e tomate. A riqueza da agricultura dos astecas estava relacionada com a técnica agrícola utilizada, que se chamava </w:t>
      </w:r>
      <w:r>
        <w:rPr>
          <w:rStyle w:val="StrongEmphasis"/>
          <w:rFonts w:ascii="NewsGothicMt, Helvetica, sans-s" w:hAnsi="NewsGothicMt, Helvetica, sans-s"/>
          <w:b w:val="0"/>
          <w:color w:val="444444"/>
          <w:sz w:val="25"/>
        </w:rPr>
        <w:t>chinampa</w:t>
      </w:r>
      <w:r>
        <w:rPr>
          <w:rFonts w:ascii="NewsGothicMt, Helvetica, sans-s" w:hAnsi="NewsGothicMt, Helvetica, sans-s"/>
          <w:color w:val="444444"/>
          <w:sz w:val="25"/>
        </w:rPr>
        <w:t xml:space="preserve">. </w:t>
      </w:r>
      <w:r>
        <w:rPr>
          <w:rFonts w:ascii="NewsGothicMt, Helvetica, sans-s" w:hAnsi="NewsGothicMt, Helvetica, sans-s"/>
          <w:color w:val="444444"/>
          <w:sz w:val="25"/>
          <w:shd w:val="clear" w:color="auto" w:fill="FFFF00"/>
        </w:rPr>
        <w:t>As chinampas</w:t>
      </w:r>
      <w:r>
        <w:rPr>
          <w:rFonts w:ascii="NewsGothicMt, Helvetica, sans-s" w:hAnsi="NewsGothicMt, Helvetica, sans-s"/>
          <w:color w:val="444444"/>
          <w:sz w:val="25"/>
        </w:rPr>
        <w:t xml:space="preserve"> eram ilhas artificiais construídas </w:t>
      </w:r>
      <w:r>
        <w:rPr>
          <w:rFonts w:ascii="NewsGothicMt, Helvetica, sans-s" w:hAnsi="NewsGothicMt, Helvetica, sans-s"/>
          <w:color w:val="444444"/>
          <w:sz w:val="25"/>
        </w:rPr>
        <w:t>com matéria orgânica que eram colocadas para flutuar sobre o lago Texcoco.</w:t>
      </w:r>
    </w:p>
    <w:p w:rsidR="004C7FF0" w:rsidRDefault="00AF5D8A">
      <w:pPr>
        <w:pStyle w:val="Textbody"/>
        <w:spacing w:after="150"/>
      </w:pPr>
      <w:r>
        <w:rPr>
          <w:rFonts w:ascii="NewsGothicMt, Helvetica, sans-s" w:hAnsi="NewsGothicMt, Helvetica, sans-s"/>
          <w:color w:val="444444"/>
          <w:sz w:val="25"/>
        </w:rPr>
        <w:t xml:space="preserve">Essa </w:t>
      </w:r>
      <w:r>
        <w:rPr>
          <w:rFonts w:ascii="NewsGothicMt, Helvetica, sans-s" w:hAnsi="NewsGothicMt, Helvetica, sans-s"/>
          <w:color w:val="444444"/>
          <w:sz w:val="25"/>
          <w:shd w:val="clear" w:color="auto" w:fill="FFFF00"/>
        </w:rPr>
        <w:t>técnica possibilitou elevar a produção agrícola dos astecas, ao ponto de conseguirem alimentar uma população superior a 200 mil habitantes, dos que viviam somente em Tenochtitl</w:t>
      </w:r>
      <w:r>
        <w:rPr>
          <w:rFonts w:ascii="NewsGothicMt, Helvetica, sans-s" w:hAnsi="NewsGothicMt, Helvetica, sans-s"/>
          <w:color w:val="444444"/>
          <w:sz w:val="25"/>
          <w:shd w:val="clear" w:color="auto" w:fill="FFFF00"/>
        </w:rPr>
        <w:t>án. Aos astecas também atribui-se o feito de ter construído canais de irrigação, que levavam água potável do lago, e diques que barravam o avanço da água etc.</w:t>
      </w:r>
    </w:p>
    <w:p w:rsidR="004C7FF0" w:rsidRDefault="00AF5D8A">
      <w:pPr>
        <w:pStyle w:val="Textbody"/>
        <w:spacing w:after="0"/>
      </w:pPr>
      <w:r>
        <w:rPr>
          <w:rFonts w:ascii="Roboto Slab" w:hAnsi="Roboto Slab"/>
          <w:color w:val="333333"/>
          <w:sz w:val="27"/>
        </w:rPr>
        <w:t xml:space="preserve">Link: </w:t>
      </w:r>
      <w:hyperlink r:id="rId21" w:history="1">
        <w:r>
          <w:rPr>
            <w:rFonts w:ascii="Roboto Slab" w:hAnsi="Roboto Slab"/>
            <w:color w:val="333333"/>
            <w:sz w:val="27"/>
          </w:rPr>
          <w:t>http://mundoeducacao.bol.uol.com.br/historia-america/civilizacao-asteca.htm</w:t>
        </w:r>
      </w:hyperlink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AF5D8A">
      <w:pPr>
        <w:pStyle w:val="Textbody"/>
        <w:spacing w:after="0"/>
        <w:rPr>
          <w:rFonts w:ascii="Roboto Slab" w:hAnsi="Roboto Slab"/>
          <w:color w:val="333333"/>
          <w:sz w:val="27"/>
        </w:rPr>
      </w:pPr>
      <w:r>
        <w:rPr>
          <w:rFonts w:ascii="Roboto Slab" w:hAnsi="Roboto Slab"/>
          <w:color w:val="333333"/>
          <w:sz w:val="27"/>
        </w:rPr>
        <w:t>Arquitetura – Pirâmides Astecas</w:t>
      </w:r>
    </w:p>
    <w:p w:rsidR="004C7FF0" w:rsidRDefault="00AF5D8A">
      <w:pPr>
        <w:pStyle w:val="Textbody"/>
        <w:spacing w:after="0"/>
        <w:rPr>
          <w:rFonts w:ascii="Roboto Slab" w:hAnsi="Roboto Slab"/>
          <w:color w:val="333333"/>
          <w:sz w:val="27"/>
        </w:rPr>
      </w:pPr>
      <w:r>
        <w:rPr>
          <w:rFonts w:ascii="Roboto Slab" w:hAnsi="Roboto Slab"/>
          <w:color w:val="333333"/>
          <w:sz w:val="27"/>
        </w:rPr>
        <w:t>As enormes pirâmides eram utilizadas para cultos religiosos e sacrifícios humanos. Estes eram realizados em datas específicas em homenagem aos de</w:t>
      </w:r>
      <w:r>
        <w:rPr>
          <w:rFonts w:ascii="Roboto Slab" w:hAnsi="Roboto Slab"/>
          <w:color w:val="333333"/>
          <w:sz w:val="27"/>
        </w:rPr>
        <w:t>uses. Acreditavam, que com os sacrifícios, poderiam deixar os deuses mais calmos e felizes.</w:t>
      </w:r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AF5D8A">
      <w:pPr>
        <w:pStyle w:val="Textbody"/>
        <w:spacing w:after="0"/>
        <w:rPr>
          <w:rFonts w:ascii="Roboto Slab" w:hAnsi="Roboto Slab"/>
          <w:color w:val="333333"/>
          <w:sz w:val="27"/>
        </w:rPr>
      </w:pPr>
      <w:r>
        <w:rPr>
          <w:rFonts w:ascii="Roboto Slab" w:hAnsi="Roboto Slab"/>
          <w:color w:val="333333"/>
          <w:sz w:val="27"/>
        </w:rPr>
        <w:t>A mais conhecida delas, Templo Maior, foi descoberta na década de 1970 no México enquanto trabalhadores de uma siderúrgica escavavam. O monumento começou a ser con</w:t>
      </w:r>
      <w:r>
        <w:rPr>
          <w:rFonts w:ascii="Roboto Slab" w:hAnsi="Roboto Slab"/>
          <w:color w:val="333333"/>
          <w:sz w:val="27"/>
        </w:rPr>
        <w:t>struído em 1375 e passou por grandes reformas até o ano de 1487, quando foi totalmente finalizado.</w:t>
      </w:r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AF5D8A">
      <w:pPr>
        <w:pStyle w:val="Textbody"/>
        <w:spacing w:after="0"/>
        <w:rPr>
          <w:rFonts w:ascii="Roboto Slab" w:hAnsi="Roboto Slab"/>
          <w:color w:val="333333"/>
          <w:sz w:val="27"/>
        </w:rPr>
      </w:pPr>
      <w:r>
        <w:rPr>
          <w:rFonts w:ascii="Roboto Slab" w:hAnsi="Roboto Slab"/>
          <w:color w:val="333333"/>
          <w:sz w:val="27"/>
        </w:rPr>
        <w:t xml:space="preserve">Também conhecida como Pirâmide de Tenochtitlán, a obra era especialmente reservada para celebrações religiosas, onde as principais oferendas eram os </w:t>
      </w:r>
      <w:r>
        <w:rPr>
          <w:rFonts w:ascii="Roboto Slab" w:hAnsi="Roboto Slab"/>
          <w:color w:val="333333"/>
          <w:sz w:val="27"/>
        </w:rPr>
        <w:t>sacrifícios humanos em massa. No término de sua construção, chegaram a ser sacrificados cerca de 3 mil astecas ao deus sol Huitizilopchtli.</w:t>
      </w:r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AF5D8A">
      <w:pPr>
        <w:pStyle w:val="Textbody"/>
        <w:spacing w:after="0"/>
        <w:rPr>
          <w:rFonts w:ascii="Roboto Slab" w:hAnsi="Roboto Slab"/>
          <w:color w:val="333333"/>
          <w:sz w:val="27"/>
        </w:rPr>
      </w:pPr>
      <w:r>
        <w:rPr>
          <w:rFonts w:ascii="Roboto Slab" w:hAnsi="Roboto Slab"/>
          <w:color w:val="333333"/>
          <w:sz w:val="27"/>
        </w:rPr>
        <w:t xml:space="preserve">O Templo Maior tinha cerca de 60 metros de altura e uma área equivalente a 250 km². De fato, este templo era parte </w:t>
      </w:r>
      <w:r>
        <w:rPr>
          <w:rFonts w:ascii="Roboto Slab" w:hAnsi="Roboto Slab"/>
          <w:color w:val="333333"/>
          <w:sz w:val="27"/>
        </w:rPr>
        <w:t>de um complexo de mais de sete construções e funcionava como epicentro dos cultos religiosos.</w:t>
      </w:r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AF5D8A">
      <w:pPr>
        <w:pStyle w:val="Textbody"/>
        <w:spacing w:after="0"/>
      </w:pPr>
      <w:r>
        <w:rPr>
          <w:rFonts w:ascii="Roboto Slab" w:hAnsi="Roboto Slab"/>
          <w:color w:val="333333"/>
          <w:sz w:val="27"/>
        </w:rPr>
        <w:lastRenderedPageBreak/>
        <w:t>Por ter sido descoberto recentemente, não se tem uma data precisa de quando o Templo Maior foi destruído – alguns especialistas acredit</w:t>
      </w:r>
      <w:r>
        <w:rPr>
          <w:rFonts w:ascii="Roboto Condensed" w:hAnsi="Roboto Condensed"/>
          <w:color w:val="727272"/>
          <w:sz w:val="27"/>
        </w:rPr>
        <w:t>am que ele foi posto em ru</w:t>
      </w:r>
      <w:r>
        <w:rPr>
          <w:rFonts w:ascii="Roboto Condensed" w:hAnsi="Roboto Condensed"/>
          <w:color w:val="727272"/>
          <w:sz w:val="27"/>
        </w:rPr>
        <w:t>ínas com a invasão dos espanhóis, empreendidas por Hernán Cortez em 1521.</w:t>
      </w:r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AF5D8A">
      <w:pPr>
        <w:pStyle w:val="Textbody"/>
        <w:spacing w:after="0"/>
      </w:pPr>
      <w:r>
        <w:rPr>
          <w:rFonts w:ascii="Roboto Slab" w:hAnsi="Roboto Slab"/>
          <w:color w:val="333333"/>
          <w:sz w:val="27"/>
        </w:rPr>
        <w:t xml:space="preserve">Link: </w:t>
      </w:r>
      <w:hyperlink r:id="rId22" w:history="1">
        <w:r>
          <w:rPr>
            <w:rFonts w:ascii="Roboto Slab" w:hAnsi="Roboto Slab"/>
            <w:color w:val="333333"/>
            <w:sz w:val="27"/>
          </w:rPr>
          <w:t>http://www.tatigodoy.com.br/piramides-astecas/</w:t>
        </w:r>
      </w:hyperlink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AF5D8A">
      <w:pPr>
        <w:pStyle w:val="Ttulo3"/>
        <w:spacing w:before="0" w:after="0"/>
        <w:rPr>
          <w:rFonts w:ascii="Brandon Grotesque Medium" w:hAnsi="Brandon Grotesque Medium"/>
          <w:b w:val="0"/>
          <w:color w:val="666459"/>
          <w:sz w:val="33"/>
        </w:rPr>
      </w:pPr>
      <w:r>
        <w:rPr>
          <w:rFonts w:ascii="Brandon Grotesque Medium" w:hAnsi="Brandon Grotesque Medium"/>
          <w:b w:val="0"/>
          <w:color w:val="666459"/>
          <w:sz w:val="33"/>
        </w:rPr>
        <w:t>A Escultura na Arte Asteca</w:t>
      </w:r>
    </w:p>
    <w:p w:rsidR="004C7FF0" w:rsidRDefault="00AF5D8A">
      <w:pPr>
        <w:pStyle w:val="Textbody"/>
        <w:spacing w:after="360" w:line="360" w:lineRule="atLeast"/>
        <w:jc w:val="both"/>
        <w:rPr>
          <w:rFonts w:ascii="Brandon Grotesque Medium" w:hAnsi="Brandon Grotesque Medium"/>
          <w:color w:val="868474"/>
        </w:rPr>
      </w:pPr>
      <w:r>
        <w:rPr>
          <w:rFonts w:ascii="Brandon Grotesque Medium" w:hAnsi="Brandon Grotesque Medium"/>
          <w:color w:val="868474"/>
        </w:rPr>
        <w:t xml:space="preserve">As esculturas são um dos principais </w:t>
      </w:r>
      <w:r>
        <w:rPr>
          <w:rFonts w:ascii="Brandon Grotesque Medium" w:hAnsi="Brandon Grotesque Medium"/>
          <w:color w:val="868474"/>
        </w:rPr>
        <w:t>pontos de referência quando se fala em arte asteca. Elas eram feitas em diversos tamanhos, variando de acordo com a importância do que era retratado. Assim, quanto maior a escultura, mais importante era seu significado.</w:t>
      </w:r>
    </w:p>
    <w:p w:rsidR="004C7FF0" w:rsidRDefault="00AF5D8A">
      <w:pPr>
        <w:pStyle w:val="Textbody"/>
        <w:spacing w:after="360" w:line="360" w:lineRule="atLeast"/>
        <w:jc w:val="both"/>
        <w:rPr>
          <w:rFonts w:ascii="Brandon Grotesque Medium" w:hAnsi="Brandon Grotesque Medium"/>
          <w:color w:val="868474"/>
        </w:rPr>
      </w:pPr>
      <w:r>
        <w:rPr>
          <w:rFonts w:ascii="Brandon Grotesque Medium" w:hAnsi="Brandon Grotesque Medium"/>
          <w:color w:val="868474"/>
        </w:rPr>
        <w:t>O tema das obras representava, norma</w:t>
      </w:r>
      <w:r>
        <w:rPr>
          <w:rFonts w:ascii="Brandon Grotesque Medium" w:hAnsi="Brandon Grotesque Medium"/>
          <w:color w:val="868474"/>
        </w:rPr>
        <w:t>lmente, aspectos da natureza, religiosos e do cotidiano. Era comum que divindades, corpos humanos, animais e elementos considerados sagrados, como o sol, fossem concebidos nesse tipo de arte asteca.</w:t>
      </w:r>
    </w:p>
    <w:p w:rsidR="004C7FF0" w:rsidRDefault="00AF5D8A">
      <w:pPr>
        <w:pStyle w:val="Textbody"/>
        <w:spacing w:after="360" w:line="360" w:lineRule="atLeast"/>
        <w:jc w:val="both"/>
        <w:rPr>
          <w:rFonts w:ascii="Brandon Grotesque Medium" w:hAnsi="Brandon Grotesque Medium"/>
          <w:color w:val="868474"/>
        </w:rPr>
      </w:pPr>
      <w:r>
        <w:rPr>
          <w:rFonts w:ascii="Brandon Grotesque Medium" w:hAnsi="Brandon Grotesque Medium"/>
          <w:color w:val="868474"/>
        </w:rPr>
        <w:t>Como este povo era muito guerreiro, é bastante comum nota</w:t>
      </w:r>
      <w:r>
        <w:rPr>
          <w:rFonts w:ascii="Brandon Grotesque Medium" w:hAnsi="Brandon Grotesque Medium"/>
          <w:color w:val="868474"/>
        </w:rPr>
        <w:t>r em algumas esculturas traços mais fortes e violentos. Entretanto, alguns deuses eram esculpidos de maneira mais delicada, como é o caso de Quetzalcoatl que, conforme a crença, protegia as artes e as ciências.</w:t>
      </w:r>
    </w:p>
    <w:p w:rsidR="004C7FF0" w:rsidRDefault="00AF5D8A">
      <w:pPr>
        <w:pStyle w:val="Textbody"/>
        <w:spacing w:after="360" w:line="360" w:lineRule="atLeast"/>
        <w:jc w:val="both"/>
        <w:rPr>
          <w:rFonts w:ascii="Brandon Grotesque Medium" w:hAnsi="Brandon Grotesque Medium"/>
          <w:color w:val="868474"/>
        </w:rPr>
      </w:pPr>
      <w:r>
        <w:rPr>
          <w:rFonts w:ascii="Brandon Grotesque Medium" w:hAnsi="Brandon Grotesque Medium"/>
          <w:color w:val="868474"/>
        </w:rPr>
        <w:t xml:space="preserve">As peças eram produzidas com madeira e </w:t>
      </w:r>
      <w:r>
        <w:rPr>
          <w:rFonts w:ascii="Brandon Grotesque Medium" w:hAnsi="Brandon Grotesque Medium"/>
          <w:color w:val="868474"/>
        </w:rPr>
        <w:t>pedras, sendo que algumas delas eram preciosas e davam um maior detalhamento à obra.</w:t>
      </w:r>
    </w:p>
    <w:p w:rsidR="004C7FF0" w:rsidRDefault="00AF5D8A">
      <w:pPr>
        <w:pStyle w:val="Ttulo3"/>
        <w:spacing w:before="720" w:after="360"/>
        <w:rPr>
          <w:rFonts w:ascii="Brandon Grotesque Medium" w:hAnsi="Brandon Grotesque Medium"/>
          <w:b w:val="0"/>
          <w:color w:val="666459"/>
          <w:sz w:val="33"/>
        </w:rPr>
      </w:pPr>
      <w:r>
        <w:rPr>
          <w:rFonts w:ascii="Brandon Grotesque Medium" w:hAnsi="Brandon Grotesque Medium"/>
          <w:b w:val="0"/>
          <w:color w:val="666459"/>
          <w:sz w:val="33"/>
        </w:rPr>
        <w:t>Relação entre Pintura e Arte Asteca</w:t>
      </w:r>
    </w:p>
    <w:p w:rsidR="004C7FF0" w:rsidRDefault="00AF5D8A">
      <w:pPr>
        <w:pStyle w:val="Textbody"/>
        <w:spacing w:after="360" w:line="360" w:lineRule="atLeast"/>
        <w:jc w:val="both"/>
        <w:rPr>
          <w:rFonts w:ascii="Brandon Grotesque Medium" w:hAnsi="Brandon Grotesque Medium"/>
          <w:color w:val="868474"/>
        </w:rPr>
      </w:pPr>
      <w:r w:rsidRPr="00AE5CA7">
        <w:rPr>
          <w:rFonts w:ascii="Brandon Grotesque Medium" w:hAnsi="Brandon Grotesque Medium"/>
          <w:color w:val="868474"/>
          <w:highlight w:val="yellow"/>
        </w:rPr>
        <w:t>A pintura é outro componente importante na arte asteca. Ela servia para colorir algumas esculturas através da tinta extraída de element</w:t>
      </w:r>
      <w:r w:rsidRPr="00AE5CA7">
        <w:rPr>
          <w:rFonts w:ascii="Brandon Grotesque Medium" w:hAnsi="Brandon Grotesque Medium"/>
          <w:color w:val="868474"/>
          <w:highlight w:val="yellow"/>
        </w:rPr>
        <w:t>os da natureza. As cores não variavam muito, mas eram sempre quentes e vibrantes e vinham acompanhadas de contornos pretos a fim de enfatizar a forma do que estava sendo retrato ali.</w:t>
      </w:r>
      <w:r w:rsidR="00AE5CA7" w:rsidRPr="00AE5CA7">
        <w:rPr>
          <w:rFonts w:ascii="Brandon Grotesque Medium" w:hAnsi="Brandon Grotesque Medium"/>
          <w:color w:val="868474"/>
          <w:highlight w:val="yellow"/>
        </w:rPr>
        <w:t xml:space="preserve"> </w:t>
      </w:r>
      <w:r w:rsidRPr="00AE5CA7">
        <w:rPr>
          <w:rFonts w:ascii="Brandon Grotesque Medium" w:hAnsi="Brandon Grotesque Medium"/>
          <w:color w:val="868474"/>
          <w:highlight w:val="yellow"/>
        </w:rPr>
        <w:t xml:space="preserve">A pintura na arte asteca também era utilizada para estilizar produtos de </w:t>
      </w:r>
      <w:r w:rsidRPr="00AE5CA7">
        <w:rPr>
          <w:rFonts w:ascii="Brandon Grotesque Medium" w:hAnsi="Brandon Grotesque Medium"/>
          <w:color w:val="868474"/>
          <w:highlight w:val="yellow"/>
        </w:rPr>
        <w:t>cerâmica, como jarras e potes, além de decorar os templos e palácios.</w:t>
      </w:r>
      <w:r>
        <w:rPr>
          <w:rFonts w:ascii="Brandon Grotesque Medium" w:hAnsi="Brandon Grotesque Medium"/>
          <w:color w:val="868474"/>
        </w:rPr>
        <w:t xml:space="preserve"> Porém, um de seus usos mais comuns está atrelado à escrita, que era realizada através de símbolos e desenhos, lembrando a escrita egípcia.</w:t>
      </w:r>
    </w:p>
    <w:p w:rsidR="004C7FF0" w:rsidRDefault="00AF5D8A">
      <w:pPr>
        <w:pStyle w:val="Ttulo3"/>
        <w:spacing w:before="720" w:after="360"/>
        <w:rPr>
          <w:rFonts w:ascii="Brandon Grotesque Medium" w:hAnsi="Brandon Grotesque Medium"/>
          <w:b w:val="0"/>
          <w:color w:val="666459"/>
          <w:sz w:val="33"/>
        </w:rPr>
      </w:pPr>
      <w:r>
        <w:rPr>
          <w:rFonts w:ascii="Brandon Grotesque Medium" w:hAnsi="Brandon Grotesque Medium"/>
          <w:b w:val="0"/>
          <w:color w:val="666459"/>
          <w:sz w:val="33"/>
        </w:rPr>
        <w:t>A Arte Musical no Reino Asteca</w:t>
      </w:r>
    </w:p>
    <w:p w:rsidR="004C7FF0" w:rsidRDefault="00AF5D8A">
      <w:pPr>
        <w:pStyle w:val="Textbody"/>
        <w:spacing w:after="360" w:line="360" w:lineRule="atLeast"/>
        <w:jc w:val="both"/>
      </w:pPr>
      <w:r>
        <w:rPr>
          <w:rFonts w:ascii="Brandon Grotesque Medium" w:hAnsi="Brandon Grotesque Medium"/>
          <w:color w:val="868474"/>
          <w:shd w:val="clear" w:color="auto" w:fill="FFFF00"/>
        </w:rPr>
        <w:t>A música fazia p</w:t>
      </w:r>
      <w:r>
        <w:rPr>
          <w:rFonts w:ascii="Brandon Grotesque Medium" w:hAnsi="Brandon Grotesque Medium"/>
          <w:color w:val="868474"/>
          <w:shd w:val="clear" w:color="auto" w:fill="FFFF00"/>
        </w:rPr>
        <w:t>arte do dia a dia desse povo pré-colombiano principalmente em atividades de cunho religioso, como casamentos, funerais e sacrifícios, mas também eram comuns em eventos políticos. Tais eventos costumam ocorrer nos grandes templos.</w:t>
      </w:r>
    </w:p>
    <w:p w:rsidR="004C7FF0" w:rsidRDefault="00AF5D8A">
      <w:pPr>
        <w:pStyle w:val="Textbody"/>
        <w:spacing w:after="360" w:line="360" w:lineRule="atLeast"/>
        <w:jc w:val="both"/>
      </w:pPr>
      <w:r>
        <w:rPr>
          <w:rFonts w:ascii="Brandon Grotesque Medium" w:hAnsi="Brandon Grotesque Medium"/>
          <w:color w:val="868474"/>
          <w:shd w:val="clear" w:color="auto" w:fill="FFFF00"/>
        </w:rPr>
        <w:lastRenderedPageBreak/>
        <w:t>Os instrumentos musicais n</w:t>
      </w:r>
      <w:r>
        <w:rPr>
          <w:rFonts w:ascii="Brandon Grotesque Medium" w:hAnsi="Brandon Grotesque Medium"/>
          <w:color w:val="868474"/>
          <w:shd w:val="clear" w:color="auto" w:fill="FFFF00"/>
        </w:rPr>
        <w:t>a arte asteca eram fabricados com madeira, chifres de animais e cascos de tartaruga.</w:t>
      </w:r>
    </w:p>
    <w:p w:rsidR="004C7FF0" w:rsidRDefault="00AF5D8A">
      <w:pPr>
        <w:pStyle w:val="Ttulo3"/>
        <w:spacing w:before="720" w:after="360"/>
        <w:rPr>
          <w:rFonts w:ascii="Brandon Grotesque Medium" w:hAnsi="Brandon Grotesque Medium"/>
          <w:b w:val="0"/>
          <w:color w:val="666459"/>
          <w:sz w:val="33"/>
        </w:rPr>
      </w:pPr>
      <w:r>
        <w:rPr>
          <w:rFonts w:ascii="Brandon Grotesque Medium" w:hAnsi="Brandon Grotesque Medium"/>
          <w:b w:val="0"/>
          <w:color w:val="666459"/>
          <w:sz w:val="33"/>
        </w:rPr>
        <w:t>Adornos e Acessórios na Arte Asteca</w:t>
      </w:r>
    </w:p>
    <w:p w:rsidR="004C7FF0" w:rsidRDefault="00AF5D8A">
      <w:pPr>
        <w:pStyle w:val="Textbody"/>
        <w:spacing w:after="360" w:line="360" w:lineRule="atLeast"/>
        <w:jc w:val="both"/>
      </w:pPr>
      <w:r>
        <w:rPr>
          <w:rFonts w:ascii="Brandon Grotesque Medium" w:hAnsi="Brandon Grotesque Medium"/>
          <w:color w:val="868474"/>
          <w:shd w:val="clear" w:color="auto" w:fill="FFFF00"/>
        </w:rPr>
        <w:t>Engana-se quem pensa que a utilização de acessórios para se enfeitar é um recurso moderno e recente. Os astecas já faziam uso disso e a</w:t>
      </w:r>
      <w:r>
        <w:rPr>
          <w:rFonts w:ascii="Brandon Grotesque Medium" w:hAnsi="Brandon Grotesque Medium"/>
          <w:color w:val="868474"/>
          <w:shd w:val="clear" w:color="auto" w:fill="FFFF00"/>
        </w:rPr>
        <w:t>doravam empregar plumas nos adornos feitos para as figuras nobres de sua sociedade.</w:t>
      </w:r>
    </w:p>
    <w:p w:rsidR="004C7FF0" w:rsidRDefault="00AF5D8A">
      <w:pPr>
        <w:pStyle w:val="Textbody"/>
        <w:spacing w:after="360" w:line="360" w:lineRule="atLeast"/>
        <w:jc w:val="both"/>
      </w:pPr>
      <w:r>
        <w:rPr>
          <w:rFonts w:ascii="Brandon Grotesque Medium" w:hAnsi="Brandon Grotesque Medium"/>
          <w:color w:val="868474"/>
          <w:shd w:val="clear" w:color="auto" w:fill="FFFF00"/>
        </w:rPr>
        <w:t>Encontra-se na arte asteca, inclusive, boas técnicas têxteis, pois eles produziam roupas e mantas por meio de fibras de sisal.</w:t>
      </w:r>
    </w:p>
    <w:p w:rsidR="004C7FF0" w:rsidRDefault="00AF5D8A">
      <w:pPr>
        <w:pStyle w:val="Textbody"/>
        <w:spacing w:after="360" w:line="360" w:lineRule="atLeast"/>
        <w:jc w:val="both"/>
        <w:rPr>
          <w:rFonts w:ascii="Brandon Grotesque Medium" w:hAnsi="Brandon Grotesque Medium"/>
          <w:color w:val="868474"/>
        </w:rPr>
      </w:pPr>
      <w:r>
        <w:rPr>
          <w:rFonts w:ascii="Brandon Grotesque Medium" w:hAnsi="Brandon Grotesque Medium"/>
          <w:color w:val="868474"/>
        </w:rPr>
        <w:t xml:space="preserve">A arte asteca surpreende desde os estudiosos </w:t>
      </w:r>
      <w:r>
        <w:rPr>
          <w:rFonts w:ascii="Brandon Grotesque Medium" w:hAnsi="Brandon Grotesque Medium"/>
          <w:color w:val="868474"/>
        </w:rPr>
        <w:t>até os simples curiosos. Descubra outras culturas e tradições no site do Westwing</w:t>
      </w:r>
    </w:p>
    <w:p w:rsidR="004C7FF0" w:rsidRDefault="00AF5D8A">
      <w:pPr>
        <w:pStyle w:val="Textbody"/>
        <w:spacing w:after="0"/>
      </w:pPr>
      <w:hyperlink r:id="rId23" w:history="1">
        <w:r>
          <w:rPr>
            <w:rFonts w:ascii="Roboto Slab" w:hAnsi="Roboto Slab"/>
            <w:color w:val="333333"/>
            <w:sz w:val="27"/>
          </w:rPr>
          <w:t>https://www.westwing.com.br/guiar/arte-asteca/</w:t>
        </w:r>
      </w:hyperlink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AF5D8A">
      <w:pPr>
        <w:pStyle w:val="Textbody"/>
        <w:spacing w:after="0"/>
        <w:rPr>
          <w:rFonts w:ascii="Roboto Slab" w:hAnsi="Roboto Slab"/>
          <w:color w:val="333333"/>
          <w:sz w:val="27"/>
        </w:rPr>
      </w:pPr>
      <w:r>
        <w:rPr>
          <w:rFonts w:ascii="Roboto Slab" w:hAnsi="Roboto Slab"/>
          <w:color w:val="333333"/>
          <w:sz w:val="27"/>
        </w:rPr>
        <w:t xml:space="preserve">Mosaicos Astecas  </w:t>
      </w:r>
    </w:p>
    <w:p w:rsidR="004C7FF0" w:rsidRDefault="004C7FF0">
      <w:pPr>
        <w:pStyle w:val="Textbody"/>
        <w:spacing w:after="0"/>
        <w:rPr>
          <w:rFonts w:ascii="Roboto Slab" w:hAnsi="Roboto Slab"/>
          <w:color w:val="333333"/>
          <w:sz w:val="27"/>
        </w:rPr>
      </w:pPr>
    </w:p>
    <w:p w:rsidR="004C7FF0" w:rsidRDefault="00AF5D8A">
      <w:pPr>
        <w:pStyle w:val="Textbody"/>
        <w:spacing w:after="0"/>
      </w:pPr>
      <w:hyperlink r:id="rId24" w:history="1">
        <w:r>
          <w:rPr>
            <w:rFonts w:ascii="Roboto Slab" w:hAnsi="Roboto Slab"/>
            <w:color w:val="333333"/>
            <w:sz w:val="27"/>
          </w:rPr>
          <w:t>http://www.ensinarhistoriajoelza.com.br/mosaicos-astecas-turquesa/</w:t>
        </w:r>
      </w:hyperlink>
    </w:p>
    <w:p w:rsidR="004C7FF0" w:rsidRDefault="004C7FF0">
      <w:pPr>
        <w:pStyle w:val="Textbody"/>
        <w:spacing w:after="0"/>
        <w:rPr>
          <w:rFonts w:ascii="Helvetica, Arial, sans-serif" w:hAnsi="Helvetica, Arial, sans-serif"/>
          <w:color w:val="000000"/>
        </w:rPr>
      </w:pPr>
    </w:p>
    <w:p w:rsidR="00C327C3" w:rsidRDefault="00C327C3">
      <w:pPr>
        <w:pStyle w:val="Textbody"/>
        <w:spacing w:after="0"/>
        <w:rPr>
          <w:rFonts w:ascii="Helvetica, Arial, sans-serif" w:hAnsi="Helvetica, Arial, sans-serif"/>
          <w:color w:val="000000"/>
        </w:rPr>
      </w:pPr>
    </w:p>
    <w:p w:rsidR="00C327C3" w:rsidRDefault="00C327C3">
      <w:pPr>
        <w:pStyle w:val="Textbody"/>
        <w:spacing w:after="0"/>
        <w:rPr>
          <w:rFonts w:ascii="Helvetica, Arial, sans-serif" w:hAnsi="Helvetica, Arial, sans-serif"/>
          <w:color w:val="000000"/>
        </w:rPr>
      </w:pPr>
      <w:r>
        <w:rPr>
          <w:rFonts w:ascii="Helvetica, Arial, sans-serif" w:hAnsi="Helvetica, Arial, sans-serif"/>
          <w:color w:val="000000"/>
        </w:rPr>
        <w:t>Youtube</w:t>
      </w:r>
    </w:p>
    <w:p w:rsidR="00C327C3" w:rsidRDefault="00C327C3">
      <w:pPr>
        <w:pStyle w:val="Textbody"/>
        <w:spacing w:after="0"/>
        <w:rPr>
          <w:rFonts w:ascii="Helvetica, Arial, sans-serif" w:hAnsi="Helvetica, Arial, sans-serif"/>
          <w:color w:val="000000"/>
        </w:rPr>
      </w:pPr>
    </w:p>
    <w:p w:rsidR="00C327C3" w:rsidRDefault="00C327C3">
      <w:pPr>
        <w:pStyle w:val="Textbody"/>
        <w:spacing w:after="0"/>
        <w:rPr>
          <w:rFonts w:ascii="Helvetica, Arial, sans-serif" w:hAnsi="Helvetica, Arial, sans-serif"/>
          <w:color w:val="000000"/>
        </w:rPr>
      </w:pPr>
      <w:hyperlink r:id="rId25" w:history="1">
        <w:r w:rsidRPr="00F35649">
          <w:rPr>
            <w:rStyle w:val="Hyperlink"/>
            <w:rFonts w:ascii="Helvetica, Arial, sans-serif" w:hAnsi="Helvetica, Arial, sans-serif"/>
          </w:rPr>
          <w:t>https://www.youtube.com/watch?v=9hYp74AJL_8</w:t>
        </w:r>
      </w:hyperlink>
    </w:p>
    <w:p w:rsidR="00C327C3" w:rsidRDefault="00C327C3">
      <w:pPr>
        <w:pStyle w:val="Textbody"/>
        <w:spacing w:after="0"/>
        <w:rPr>
          <w:rFonts w:ascii="Helvetica, Arial, sans-serif" w:hAnsi="Helvetica, Arial, sans-serif"/>
          <w:color w:val="000000"/>
        </w:rPr>
      </w:pPr>
    </w:p>
    <w:bookmarkStart w:id="5" w:name="_GoBack"/>
    <w:p w:rsidR="00C327C3" w:rsidRDefault="00175E08">
      <w:pPr>
        <w:pStyle w:val="Textbody"/>
        <w:spacing w:after="0"/>
        <w:rPr>
          <w:rFonts w:ascii="Helvetica, Arial, sans-serif" w:hAnsi="Helvetica, Arial, sans-serif"/>
          <w:color w:val="000000"/>
        </w:rPr>
      </w:pPr>
      <w:r>
        <w:rPr>
          <w:rFonts w:ascii="Helvetica, Arial, sans-serif" w:hAnsi="Helvetica, Arial, sans-serif"/>
          <w:color w:val="000000"/>
        </w:rPr>
        <w:fldChar w:fldCharType="begin"/>
      </w:r>
      <w:r>
        <w:rPr>
          <w:rFonts w:ascii="Helvetica, Arial, sans-serif" w:hAnsi="Helvetica, Arial, sans-serif"/>
          <w:color w:val="000000"/>
        </w:rPr>
        <w:instrText xml:space="preserve"> HYPERLINK "</w:instrText>
      </w:r>
      <w:r w:rsidRPr="00175E08">
        <w:rPr>
          <w:rFonts w:ascii="Helvetica, Arial, sans-serif" w:hAnsi="Helvetica, Arial, sans-serif"/>
          <w:color w:val="000000"/>
        </w:rPr>
        <w:instrText>https://www.youtube.com/watch?v=8jpQjKOanWw</w:instrText>
      </w:r>
      <w:r>
        <w:rPr>
          <w:rFonts w:ascii="Helvetica, Arial, sans-serif" w:hAnsi="Helvetica, Arial, sans-serif"/>
          <w:color w:val="000000"/>
        </w:rPr>
        <w:instrText xml:space="preserve">" </w:instrText>
      </w:r>
      <w:r>
        <w:rPr>
          <w:rFonts w:ascii="Helvetica, Arial, sans-serif" w:hAnsi="Helvetica, Arial, sans-serif"/>
          <w:color w:val="000000"/>
        </w:rPr>
        <w:fldChar w:fldCharType="separate"/>
      </w:r>
      <w:r w:rsidRPr="00F35649">
        <w:rPr>
          <w:rStyle w:val="Hyperlink"/>
          <w:rFonts w:ascii="Helvetica, Arial, sans-serif" w:hAnsi="Helvetica, Arial, sans-serif"/>
        </w:rPr>
        <w:t>https://www.youtube.com/watch?v=8jpQjKOanWw</w:t>
      </w:r>
      <w:r>
        <w:rPr>
          <w:rFonts w:ascii="Helvetica, Arial, sans-serif" w:hAnsi="Helvetica, Arial, sans-serif"/>
          <w:color w:val="000000"/>
        </w:rPr>
        <w:fldChar w:fldCharType="end"/>
      </w:r>
    </w:p>
    <w:bookmarkEnd w:id="5"/>
    <w:p w:rsidR="00175E08" w:rsidRDefault="00175E08">
      <w:pPr>
        <w:pStyle w:val="Textbody"/>
        <w:spacing w:after="0"/>
        <w:rPr>
          <w:rFonts w:ascii="Helvetica, Arial, sans-serif" w:hAnsi="Helvetica, Arial, sans-serif"/>
          <w:color w:val="000000"/>
        </w:rPr>
      </w:pPr>
    </w:p>
    <w:sectPr w:rsidR="00175E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D8A" w:rsidRDefault="00AF5D8A">
      <w:r>
        <w:separator/>
      </w:r>
    </w:p>
  </w:endnote>
  <w:endnote w:type="continuationSeparator" w:id="0">
    <w:p w:rsidR="00AF5D8A" w:rsidRDefault="00AF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Symbol"/>
    <w:panose1 w:val="05010000000000000000"/>
    <w:charset w:val="02"/>
    <w:family w:val="auto"/>
    <w:pitch w:val="default"/>
  </w:font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roboto condensedregular">
    <w:altName w:val="Times New Roman"/>
    <w:charset w:val="00"/>
    <w:family w:val="auto"/>
    <w:pitch w:val="default"/>
  </w:font>
  <w:font w:name="robotoregular">
    <w:altName w:val="Times New Roman"/>
    <w:charset w:val="00"/>
    <w:family w:val="auto"/>
    <w:pitch w:val="default"/>
  </w:font>
  <w:font w:name="robotobold">
    <w:altName w:val="Times New Roman"/>
    <w:charset w:val="00"/>
    <w:family w:val="auto"/>
    <w:pitch w:val="default"/>
  </w:font>
  <w:font w:name="Helvetica, Arial, sans-serif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erif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Roboto Light">
    <w:altName w:val="Times New Roman"/>
    <w:charset w:val="00"/>
    <w:family w:val="auto"/>
    <w:pitch w:val="default"/>
  </w:font>
  <w:font w:name="medium-content-sans-serif-font,">
    <w:altName w:val="Times New Roman"/>
    <w:charset w:val="00"/>
    <w:family w:val="auto"/>
    <w:pitch w:val="default"/>
  </w:font>
  <w:font w:name="NewsGothicMt, Helvetica, sans-s">
    <w:altName w:val="Times New Roman"/>
    <w:charset w:val="00"/>
    <w:family w:val="auto"/>
    <w:pitch w:val="default"/>
  </w:font>
  <w:font w:name="Roboto Condensed">
    <w:altName w:val="Times New Roman"/>
    <w:charset w:val="00"/>
    <w:family w:val="auto"/>
    <w:pitch w:val="default"/>
  </w:font>
  <w:font w:name="Brandon Grotesque Medium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D8A" w:rsidRDefault="00AF5D8A">
      <w:r>
        <w:rPr>
          <w:color w:val="000000"/>
        </w:rPr>
        <w:separator/>
      </w:r>
    </w:p>
  </w:footnote>
  <w:footnote w:type="continuationSeparator" w:id="0">
    <w:p w:rsidR="00AF5D8A" w:rsidRDefault="00AF5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55515"/>
    <w:multiLevelType w:val="multilevel"/>
    <w:tmpl w:val="7974CB76"/>
    <w:lvl w:ilvl="0">
      <w:numFmt w:val="bullet"/>
      <w:lvlText w:val="•"/>
      <w:lvlJc w:val="left"/>
      <w:pPr>
        <w:ind w:left="675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C7FF0"/>
    <w:rsid w:val="00175E08"/>
    <w:rsid w:val="00402C9D"/>
    <w:rsid w:val="004C7FF0"/>
    <w:rsid w:val="006865B6"/>
    <w:rsid w:val="00AE5CA7"/>
    <w:rsid w:val="00AF5D8A"/>
    <w:rsid w:val="00C3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98A5BC-F410-4859-A6D9-161FF2F3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styleId="nfase">
    <w:name w:val="Emphasis"/>
    <w:rPr>
      <w:i/>
      <w:iCs/>
    </w:rPr>
  </w:style>
  <w:style w:type="character" w:styleId="Hyperlink">
    <w:name w:val="Hyperlink"/>
    <w:basedOn w:val="Fontepargpadro"/>
    <w:uiPriority w:val="99"/>
    <w:unhideWhenUsed/>
    <w:rsid w:val="00C32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historia.com.br/ef2/astecas/" TargetMode="External"/><Relationship Id="rId13" Type="http://schemas.openxmlformats.org/officeDocument/2006/relationships/hyperlink" Target="https://www.suapesquisa.com/pesquisa/maias.htm" TargetMode="External"/><Relationship Id="rId18" Type="http://schemas.openxmlformats.org/officeDocument/2006/relationships/hyperlink" Target="https://www.todoestudo.com.br/historia/asteca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mundoeducacao.bol.uol.com.br/historia-america/civilizacao-asteca.htm" TargetMode="External"/><Relationship Id="rId7" Type="http://schemas.openxmlformats.org/officeDocument/2006/relationships/hyperlink" Target="https://www.estudopratico.com.br/povos-astecas-cultura-economia-e-religiao/" TargetMode="External"/><Relationship Id="rId12" Type="http://schemas.openxmlformats.org/officeDocument/2006/relationships/hyperlink" Target="https://www.suapesquisa.com/geografia/chuva.htm" TargetMode="External"/><Relationship Id="rId17" Type="http://schemas.openxmlformats.org/officeDocument/2006/relationships/hyperlink" Target="https://www.todamateria.com.br/astecas/" TargetMode="External"/><Relationship Id="rId25" Type="http://schemas.openxmlformats.org/officeDocument/2006/relationships/hyperlink" Target="https://www.youtube.com/watch?v=9hYp74AJL_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damateria.com.br/arte-asteca/" TargetMode="External"/><Relationship Id="rId20" Type="http://schemas.openxmlformats.org/officeDocument/2006/relationships/hyperlink" Target="https://historiazine.com/os-astecas-afcdbaf55e2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uapesquisa.com/sol" TargetMode="External"/><Relationship Id="rId24" Type="http://schemas.openxmlformats.org/officeDocument/2006/relationships/hyperlink" Target="http://www.ensinarhistoriajoelza.com.br/mosaicos-astecas-turques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suapesquisa.com/pesquisa/astecas.htm" TargetMode="External"/><Relationship Id="rId23" Type="http://schemas.openxmlformats.org/officeDocument/2006/relationships/hyperlink" Target="https://www.westwing.com.br/guiar/arte-asteca/" TargetMode="External"/><Relationship Id="rId10" Type="http://schemas.openxmlformats.org/officeDocument/2006/relationships/hyperlink" Target="https://www.suapesquisa.com/artesliteratura/artesanato" TargetMode="External"/><Relationship Id="rId19" Type="http://schemas.openxmlformats.org/officeDocument/2006/relationships/hyperlink" Target="https://historiadomundo.uol.com.br/aste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apesquisa.com/alimentos/tomate.htm" TargetMode="External"/><Relationship Id="rId14" Type="http://schemas.openxmlformats.org/officeDocument/2006/relationships/hyperlink" Target="https://www.suapesquisa.com/astronomia" TargetMode="External"/><Relationship Id="rId22" Type="http://schemas.openxmlformats.org/officeDocument/2006/relationships/hyperlink" Target="http://www.tatigodoy.com.br/piramides-astecas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2380</Words>
  <Characters>12852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Emanuel</dc:creator>
  <cp:lastModifiedBy>Usuário do Windows</cp:lastModifiedBy>
  <cp:revision>3</cp:revision>
  <dcterms:created xsi:type="dcterms:W3CDTF">2018-05-01T18:26:00Z</dcterms:created>
  <dcterms:modified xsi:type="dcterms:W3CDTF">2018-05-01T22:57:00Z</dcterms:modified>
</cp:coreProperties>
</file>