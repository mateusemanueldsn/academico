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4C" w:rsidRDefault="00164842" w:rsidP="00164842">
      <w:pPr>
        <w:jc w:val="both"/>
      </w:pPr>
      <w:r w:rsidRPr="00164842">
        <w:rPr>
          <w:b/>
        </w:rPr>
        <w:t>Equipe 8:</w:t>
      </w:r>
      <w:r>
        <w:t xml:space="preserve"> Pedro Junior, Márcio Gleidson, Mateus Emanuel, Mateus Felipe e Samuel Fábian</w:t>
      </w:r>
    </w:p>
    <w:p w:rsidR="00D51CFF" w:rsidRDefault="00D51CFF" w:rsidP="00164842">
      <w:pPr>
        <w:jc w:val="both"/>
      </w:pPr>
    </w:p>
    <w:p w:rsidR="001C529C" w:rsidRPr="00D51CFF" w:rsidRDefault="00D1454C" w:rsidP="00D51CFF">
      <w:pPr>
        <w:pStyle w:val="PargrafodaLista"/>
        <w:numPr>
          <w:ilvl w:val="0"/>
          <w:numId w:val="24"/>
        </w:numPr>
        <w:jc w:val="both"/>
        <w:rPr>
          <w:b/>
        </w:rPr>
      </w:pPr>
      <w:r w:rsidRPr="00D51CFF">
        <w:rPr>
          <w:b/>
        </w:rPr>
        <w:t>P</w:t>
      </w:r>
      <w:r w:rsidRPr="00D51CFF">
        <w:rPr>
          <w:b/>
        </w:rPr>
        <w:t>roblema geral que será investigado</w:t>
      </w:r>
      <w:r w:rsidR="00D51CFF" w:rsidRPr="00D51CFF">
        <w:rPr>
          <w:b/>
        </w:rPr>
        <w:t>:</w:t>
      </w:r>
    </w:p>
    <w:p w:rsidR="00D51CFF" w:rsidRDefault="00D51CFF" w:rsidP="00D51CFF">
      <w:pPr>
        <w:pStyle w:val="PargrafodaLista"/>
        <w:jc w:val="both"/>
      </w:pPr>
    </w:p>
    <w:p w:rsidR="00D51CFF" w:rsidRDefault="00D51CFF" w:rsidP="00D51CFF">
      <w:pPr>
        <w:pStyle w:val="PargrafodaLista"/>
        <w:jc w:val="both"/>
      </w:pPr>
      <w:r>
        <w:t>Desinteresse ou desconhecimento da população sobre a cultura e história de Quixadá , apesar de existirem centro culturais, monumentos e museus que repassem esse conhecimento.</w:t>
      </w:r>
    </w:p>
    <w:p w:rsidR="00D51CFF" w:rsidRDefault="00D51CFF" w:rsidP="00D51CFF">
      <w:pPr>
        <w:pStyle w:val="PargrafodaLista"/>
        <w:jc w:val="both"/>
      </w:pPr>
    </w:p>
    <w:p w:rsidR="00D51CFF" w:rsidRPr="00D51CFF" w:rsidRDefault="00D51CFF" w:rsidP="00D51CFF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L</w:t>
      </w:r>
      <w:r w:rsidRPr="00D51CFF">
        <w:rPr>
          <w:b/>
        </w:rPr>
        <w:t>ocal e dias previstos para coleta</w:t>
      </w:r>
      <w:r w:rsidRPr="00D51CFF">
        <w:rPr>
          <w:b/>
        </w:rPr>
        <w:t>:</w:t>
      </w:r>
    </w:p>
    <w:p w:rsidR="001C529C" w:rsidRDefault="00D51CFF" w:rsidP="00D51CFF">
      <w:pPr>
        <w:ind w:left="720"/>
        <w:jc w:val="both"/>
      </w:pPr>
      <w:r>
        <w:t>Não possuimos um local ou dia previsto para coleta.</w:t>
      </w:r>
    </w:p>
    <w:p w:rsidR="00D51CFF" w:rsidRDefault="00D51CFF" w:rsidP="00D51CFF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P</w:t>
      </w:r>
      <w:r w:rsidRPr="00D51CFF">
        <w:rPr>
          <w:b/>
        </w:rPr>
        <w:t>erfil de participantes e quantidade prevista</w:t>
      </w:r>
      <w:r>
        <w:rPr>
          <w:b/>
        </w:rPr>
        <w:t>:</w:t>
      </w:r>
    </w:p>
    <w:p w:rsidR="00D51CFF" w:rsidRPr="00D51CFF" w:rsidRDefault="00D51CFF" w:rsidP="00D51CFF">
      <w:pPr>
        <w:ind w:left="720"/>
        <w:jc w:val="both"/>
      </w:pPr>
      <w:r>
        <w:t>Não foi decido o tipo de público alvo, nem a quantidade.</w:t>
      </w:r>
      <w:bookmarkStart w:id="0" w:name="_GoBack"/>
      <w:bookmarkEnd w:id="0"/>
    </w:p>
    <w:p w:rsidR="001C529C" w:rsidRDefault="001C529C" w:rsidP="00164842">
      <w:pPr>
        <w:jc w:val="both"/>
      </w:pPr>
    </w:p>
    <w:p w:rsidR="001B29CF" w:rsidRPr="001B29CF" w:rsidRDefault="001B29CF" w:rsidP="009B0333">
      <w:pPr>
        <w:pStyle w:val="Commarcadores"/>
        <w:numPr>
          <w:ilvl w:val="0"/>
          <w:numId w:val="0"/>
        </w:numPr>
        <w:ind w:left="216" w:hanging="216"/>
        <w:jc w:val="both"/>
      </w:pPr>
    </w:p>
    <w:sectPr w:rsidR="001B29CF" w:rsidRPr="001B29CF" w:rsidSect="00164842"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6D0" w:rsidRDefault="00F656D0">
      <w:pPr>
        <w:spacing w:after="0"/>
      </w:pPr>
      <w:r>
        <w:separator/>
      </w:r>
    </w:p>
  </w:endnote>
  <w:endnote w:type="continuationSeparator" w:id="0">
    <w:p w:rsidR="00F656D0" w:rsidRDefault="00F656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6D0" w:rsidRDefault="00F656D0">
      <w:pPr>
        <w:spacing w:after="0"/>
      </w:pPr>
      <w:r>
        <w:separator/>
      </w:r>
    </w:p>
  </w:footnote>
  <w:footnote w:type="continuationSeparator" w:id="0">
    <w:p w:rsidR="00F656D0" w:rsidRDefault="00F656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842" w:rsidRPr="00164842" w:rsidRDefault="00164842" w:rsidP="00164842">
    <w:pPr>
      <w:pStyle w:val="Ttulo"/>
      <w:jc w:val="center"/>
      <w:rPr>
        <w:b/>
      </w:rPr>
    </w:pPr>
    <w:r w:rsidRPr="00164842">
      <w:rPr>
        <w:b/>
      </w:rPr>
      <w:t xml:space="preserve">IHC – </w:t>
    </w:r>
    <w:r w:rsidR="000836F8">
      <w:rPr>
        <w:b/>
      </w:rPr>
      <w:t>Planejamento do projeto</w:t>
    </w:r>
  </w:p>
  <w:p w:rsidR="00164842" w:rsidRPr="00164842" w:rsidRDefault="00164842" w:rsidP="001648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CB1E8C"/>
    <w:multiLevelType w:val="hybridMultilevel"/>
    <w:tmpl w:val="1FD20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42"/>
    <w:rsid w:val="000836F8"/>
    <w:rsid w:val="000A4F59"/>
    <w:rsid w:val="00141A4C"/>
    <w:rsid w:val="00164842"/>
    <w:rsid w:val="001B29CF"/>
    <w:rsid w:val="001C529C"/>
    <w:rsid w:val="0028220F"/>
    <w:rsid w:val="00356C14"/>
    <w:rsid w:val="00396DC8"/>
    <w:rsid w:val="00617B26"/>
    <w:rsid w:val="00623A16"/>
    <w:rsid w:val="006270A9"/>
    <w:rsid w:val="00675956"/>
    <w:rsid w:val="00681034"/>
    <w:rsid w:val="006C5A7E"/>
    <w:rsid w:val="00816216"/>
    <w:rsid w:val="0087734B"/>
    <w:rsid w:val="00910CAE"/>
    <w:rsid w:val="009B0333"/>
    <w:rsid w:val="009D5933"/>
    <w:rsid w:val="00A95DBC"/>
    <w:rsid w:val="00B04E9E"/>
    <w:rsid w:val="00BD768D"/>
    <w:rsid w:val="00C611D7"/>
    <w:rsid w:val="00C61F8E"/>
    <w:rsid w:val="00D1454C"/>
    <w:rsid w:val="00D51CFF"/>
    <w:rsid w:val="00E83E4B"/>
    <w:rsid w:val="00F656D0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07B34"/>
  <w15:chartTrackingRefBased/>
  <w15:docId w15:val="{7E38A43B-003E-4D8F-9E34-BA04376E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D5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%20Emanuel\AppData\Roaming\Microsoft\Templates\Curr&#237;culo%20(colorido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4620-A6DF-45EC-84AE-6B140EDA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(colorido).dotx</Template>
  <TotalTime>34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 Emanuel</dc:creator>
  <cp:keywords/>
  <cp:lastModifiedBy>Mateus Emanuel</cp:lastModifiedBy>
  <cp:revision>5</cp:revision>
  <dcterms:created xsi:type="dcterms:W3CDTF">2019-03-14T13:03:00Z</dcterms:created>
  <dcterms:modified xsi:type="dcterms:W3CDTF">2019-03-15T00:51:00Z</dcterms:modified>
  <cp:version/>
</cp:coreProperties>
</file>