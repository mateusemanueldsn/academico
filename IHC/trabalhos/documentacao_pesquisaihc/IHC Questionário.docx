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4C" w:rsidRDefault="00164842" w:rsidP="00164842">
      <w:pPr>
        <w:jc w:val="both"/>
      </w:pPr>
      <w:r w:rsidRPr="00164842">
        <w:rPr>
          <w:b/>
        </w:rPr>
        <w:t>Equipe 8:</w:t>
      </w:r>
      <w:r>
        <w:t xml:space="preserve"> Pedro Junior, Márcio Gleidson, Mateus Emanuel, Mateus Felipe e Samuel Fábian</w:t>
      </w: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  <w:r w:rsidRPr="008466BA">
        <w:rPr>
          <w:sz w:val="28"/>
        </w:rPr>
        <w:t>1 - VOCÊ JÁ FREQUENTOU ALGUMA INSTITUIÇÃO QUE PRESERVA/ INCENTIVA A  CULTURA LOCAL ?(MUSEU, CENTRO CULTURAL, PONTO TURÍSTICO...). RELATE BREVEMENTE SUA EXPERIÊNCIA.</w:t>
      </w: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  <w:r w:rsidRPr="008466BA">
        <w:rPr>
          <w:sz w:val="28"/>
        </w:rPr>
        <w:t>2 - NA SUA CIDADE EXISTE ALGUMA INSTITUIÇÃO  COM ESSE INTUITO? É PÚBLICA OU PRIVADA?</w:t>
      </w: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  <w:r w:rsidRPr="008466BA">
        <w:rPr>
          <w:sz w:val="28"/>
        </w:rPr>
        <w:t>3 - QUE ATIVIDADE(S) DE LAZER  E/OU ENTRETENIMENTO VOCÊ COSTUMA EXERCER NO DIA A DIA?</w:t>
      </w: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  <w:r w:rsidRPr="008466BA">
        <w:rPr>
          <w:sz w:val="28"/>
        </w:rPr>
        <w:t xml:space="preserve">4 - DAS INSTITUIÇÕES CULTURAIS QUE CONHECE, O CONTEÚDO MATERIAL OU IMATERIAL PRESENTE É ACESSÍVEL A TODOS OS PÚBLICOS? </w:t>
      </w: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  <w:r w:rsidRPr="008466BA">
        <w:rPr>
          <w:sz w:val="28"/>
        </w:rPr>
        <w:t>5 - SUPONDO QUE VOCÊ TENHA RECEBIDO UM CONVITE PARA UMA EXPOSIÇÃO OU EVENTO COLETIVO/ INTELECTUAL. SERIA DE SUA PREFERÊNCIA UM CONTEÚDO COM A PRESENÇA DE MECANISMOS TECNOLÓGICOS OU ALGO MAIS TRADICIONAL COMO UMA SIMPLES ARGUMENTAÇÃO?</w:t>
      </w: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</w:p>
    <w:p w:rsidR="001B29CF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  <w:r w:rsidRPr="008466BA">
        <w:rPr>
          <w:sz w:val="28"/>
        </w:rPr>
        <w:t>6 - VOCÊ CONHECE/UTILIZOU ALGUM DISPOSITIVO DE REALIDADE VIRTUAL*?CASO NÃO , POSSUI INTERESSE EM CONHECER?</w:t>
      </w:r>
    </w:p>
    <w:p w:rsidR="008466BA" w:rsidRDefault="008466BA" w:rsidP="008466BA">
      <w:pPr>
        <w:pStyle w:val="Commarcadores"/>
        <w:numPr>
          <w:ilvl w:val="0"/>
          <w:numId w:val="0"/>
        </w:numPr>
        <w:jc w:val="both"/>
        <w:rPr>
          <w:sz w:val="28"/>
        </w:rPr>
      </w:pPr>
    </w:p>
    <w:p w:rsidR="008466BA" w:rsidRPr="008466BA" w:rsidRDefault="008466BA" w:rsidP="008466BA">
      <w:pPr>
        <w:pStyle w:val="Commarcadores"/>
        <w:numPr>
          <w:ilvl w:val="0"/>
          <w:numId w:val="0"/>
        </w:numPr>
        <w:jc w:val="both"/>
        <w:rPr>
          <w:color w:val="FF0000"/>
          <w:sz w:val="28"/>
        </w:rPr>
      </w:pPr>
      <w:r w:rsidRPr="008466BA">
        <w:rPr>
          <w:color w:val="FF0000"/>
          <w:sz w:val="28"/>
        </w:rPr>
        <w:t>(</w:t>
      </w:r>
      <w:r>
        <w:rPr>
          <w:color w:val="FF0000"/>
          <w:sz w:val="28"/>
        </w:rPr>
        <w:t>ESSE QUESTIONÁRIO AINDA NÃO É O DEFINITIVO, MAS É FRUTO DE UMA AULA PRÁTICA DE IHC, EM QUE FOI UTILIZADO O PRÓPRIO TEMA DO NOSSO PROJETO PARA ANÁLISE)</w:t>
      </w:r>
      <w:bookmarkStart w:id="0" w:name="_GoBack"/>
      <w:bookmarkEnd w:id="0"/>
    </w:p>
    <w:sectPr w:rsidR="008466BA" w:rsidRPr="008466BA" w:rsidSect="00164842"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2F7" w:rsidRDefault="006452F7">
      <w:pPr>
        <w:spacing w:after="0"/>
      </w:pPr>
      <w:r>
        <w:separator/>
      </w:r>
    </w:p>
  </w:endnote>
  <w:endnote w:type="continuationSeparator" w:id="0">
    <w:p w:rsidR="006452F7" w:rsidRDefault="00645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2F7" w:rsidRDefault="006452F7">
      <w:pPr>
        <w:spacing w:after="0"/>
      </w:pPr>
      <w:r>
        <w:separator/>
      </w:r>
    </w:p>
  </w:footnote>
  <w:footnote w:type="continuationSeparator" w:id="0">
    <w:p w:rsidR="006452F7" w:rsidRDefault="006452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842" w:rsidRPr="00164842" w:rsidRDefault="00164842" w:rsidP="00164842">
    <w:pPr>
      <w:pStyle w:val="Ttulo"/>
      <w:jc w:val="center"/>
      <w:rPr>
        <w:b/>
      </w:rPr>
    </w:pPr>
    <w:r w:rsidRPr="00164842">
      <w:rPr>
        <w:b/>
      </w:rPr>
      <w:t xml:space="preserve">IHC – </w:t>
    </w:r>
    <w:r w:rsidR="008466BA">
      <w:rPr>
        <w:b/>
      </w:rPr>
      <w:t>Questionario</w:t>
    </w:r>
  </w:p>
  <w:p w:rsidR="00164842" w:rsidRPr="00164842" w:rsidRDefault="00164842" w:rsidP="001648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3504C40"/>
    <w:multiLevelType w:val="hybridMultilevel"/>
    <w:tmpl w:val="E19EF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42"/>
    <w:rsid w:val="000A4F59"/>
    <w:rsid w:val="00141A4C"/>
    <w:rsid w:val="00164842"/>
    <w:rsid w:val="001B29CF"/>
    <w:rsid w:val="0028220F"/>
    <w:rsid w:val="00356C14"/>
    <w:rsid w:val="004D6B4A"/>
    <w:rsid w:val="00541004"/>
    <w:rsid w:val="00617B26"/>
    <w:rsid w:val="006270A9"/>
    <w:rsid w:val="006452F7"/>
    <w:rsid w:val="00675956"/>
    <w:rsid w:val="00681034"/>
    <w:rsid w:val="006C5A7E"/>
    <w:rsid w:val="00816216"/>
    <w:rsid w:val="00817497"/>
    <w:rsid w:val="008466BA"/>
    <w:rsid w:val="0087734B"/>
    <w:rsid w:val="008956E7"/>
    <w:rsid w:val="00911CA7"/>
    <w:rsid w:val="009D5933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1CB02"/>
  <w15:chartTrackingRefBased/>
  <w15:docId w15:val="{7E38A43B-003E-4D8F-9E34-BA04376E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%20Emanuel\AppData\Roaming\Microsoft\Templates\Curr&#237;culo%20(colorido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86E7E-5387-41E7-8004-C6C59EA5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(colorido).dotx</Template>
  <TotalTime>1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 Emanuel</dc:creator>
  <cp:keywords/>
  <cp:lastModifiedBy>Mateus Emanuel</cp:lastModifiedBy>
  <cp:revision>2</cp:revision>
  <dcterms:created xsi:type="dcterms:W3CDTF">2019-03-15T11:49:00Z</dcterms:created>
  <dcterms:modified xsi:type="dcterms:W3CDTF">2019-03-15T11:49:00Z</dcterms:modified>
  <cp:version/>
</cp:coreProperties>
</file>