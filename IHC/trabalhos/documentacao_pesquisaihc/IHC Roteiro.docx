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4C" w:rsidRDefault="00164842" w:rsidP="00164842">
      <w:pPr>
        <w:jc w:val="both"/>
      </w:pPr>
      <w:r w:rsidRPr="00164842">
        <w:rPr>
          <w:b/>
        </w:rPr>
        <w:t>Equipe 8:</w:t>
      </w:r>
      <w:r>
        <w:t xml:space="preserve"> Pedro Junior, Márcio Gleidson, Mateus Emanuel, Mateus Felipe e Samuel Fábian</w:t>
      </w:r>
    </w:p>
    <w:p w:rsidR="001B29CF" w:rsidRPr="001B29CF" w:rsidRDefault="001B29CF" w:rsidP="00911CA7">
      <w:pPr>
        <w:pStyle w:val="Commarcadores"/>
        <w:numPr>
          <w:ilvl w:val="0"/>
          <w:numId w:val="0"/>
        </w:numPr>
        <w:ind w:left="216" w:hanging="216"/>
        <w:jc w:val="both"/>
      </w:pPr>
      <w:bookmarkStart w:id="0" w:name="_GoBack"/>
      <w:bookmarkEnd w:id="0"/>
    </w:p>
    <w:sectPr w:rsidR="001B29CF" w:rsidRPr="001B29CF" w:rsidSect="00164842"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004" w:rsidRDefault="00541004">
      <w:pPr>
        <w:spacing w:after="0"/>
      </w:pPr>
      <w:r>
        <w:separator/>
      </w:r>
    </w:p>
  </w:endnote>
  <w:endnote w:type="continuationSeparator" w:id="0">
    <w:p w:rsidR="00541004" w:rsidRDefault="005410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004" w:rsidRDefault="00541004">
      <w:pPr>
        <w:spacing w:after="0"/>
      </w:pPr>
      <w:r>
        <w:separator/>
      </w:r>
    </w:p>
  </w:footnote>
  <w:footnote w:type="continuationSeparator" w:id="0">
    <w:p w:rsidR="00541004" w:rsidRDefault="005410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842" w:rsidRPr="00164842" w:rsidRDefault="00164842" w:rsidP="00164842">
    <w:pPr>
      <w:pStyle w:val="Ttulo"/>
      <w:jc w:val="center"/>
      <w:rPr>
        <w:b/>
      </w:rPr>
    </w:pPr>
    <w:r w:rsidRPr="00164842">
      <w:rPr>
        <w:b/>
      </w:rPr>
      <w:t>IHC – Roteiro</w:t>
    </w:r>
    <w:r w:rsidR="008956E7">
      <w:rPr>
        <w:b/>
      </w:rPr>
      <w:t>s</w:t>
    </w:r>
  </w:p>
  <w:p w:rsidR="00164842" w:rsidRPr="00164842" w:rsidRDefault="00164842" w:rsidP="001648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42"/>
    <w:rsid w:val="000A4F59"/>
    <w:rsid w:val="00141A4C"/>
    <w:rsid w:val="00164842"/>
    <w:rsid w:val="001B29CF"/>
    <w:rsid w:val="0028220F"/>
    <w:rsid w:val="00356C14"/>
    <w:rsid w:val="004D6B4A"/>
    <w:rsid w:val="00541004"/>
    <w:rsid w:val="00617B26"/>
    <w:rsid w:val="006270A9"/>
    <w:rsid w:val="00675956"/>
    <w:rsid w:val="00681034"/>
    <w:rsid w:val="006C5A7E"/>
    <w:rsid w:val="00816216"/>
    <w:rsid w:val="00817497"/>
    <w:rsid w:val="0087734B"/>
    <w:rsid w:val="008956E7"/>
    <w:rsid w:val="00911CA7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B3248"/>
  <w15:chartTrackingRefBased/>
  <w15:docId w15:val="{7E38A43B-003E-4D8F-9E34-BA04376E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%20Emanuel\AppData\Roaming\Microsoft\Templates\Curr&#237;culo%20(colorido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914D3-2668-4B5B-A782-271C45CD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(colorido).dotx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 Emanuel</dc:creator>
  <cp:keywords/>
  <cp:lastModifiedBy>Mateus Emanuel</cp:lastModifiedBy>
  <cp:revision>3</cp:revision>
  <dcterms:created xsi:type="dcterms:W3CDTF">2019-03-14T12:55:00Z</dcterms:created>
  <dcterms:modified xsi:type="dcterms:W3CDTF">2019-03-14T13:03:00Z</dcterms:modified>
  <cp:version/>
</cp:coreProperties>
</file>