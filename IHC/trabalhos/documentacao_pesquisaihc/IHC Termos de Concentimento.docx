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1C6D5" w14:textId="77777777" w:rsidR="00141A4C" w:rsidRPr="00C042B4" w:rsidRDefault="00164842" w:rsidP="00164842">
      <w:pPr>
        <w:jc w:val="both"/>
        <w:rPr>
          <w:color w:val="000000" w:themeColor="text1"/>
        </w:rPr>
      </w:pPr>
      <w:r w:rsidRPr="00C042B4">
        <w:rPr>
          <w:b/>
          <w:color w:val="000000" w:themeColor="text1"/>
        </w:rPr>
        <w:t>Equipe 8:</w:t>
      </w:r>
      <w:r w:rsidRPr="00C042B4">
        <w:rPr>
          <w:color w:val="000000" w:themeColor="text1"/>
        </w:rPr>
        <w:t xml:space="preserve"> Pedro Junior, Márcio Gleidson, Mateus Emanuel, Mateus Felipe e Samuel Fábian</w:t>
      </w:r>
    </w:p>
    <w:p w14:paraId="2455B372" w14:textId="77777777" w:rsidR="001776A0" w:rsidRPr="00C042B4" w:rsidRDefault="001776A0" w:rsidP="001776A0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6D1DCA2" w14:textId="77777777" w:rsidR="001776A0" w:rsidRPr="00C042B4" w:rsidRDefault="001776A0" w:rsidP="001776A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42B4">
        <w:rPr>
          <w:rFonts w:ascii="Arial" w:hAnsi="Arial" w:cs="Arial"/>
          <w:color w:val="000000" w:themeColor="text1"/>
          <w:sz w:val="24"/>
          <w:szCs w:val="24"/>
        </w:rPr>
        <w:t>Prezado (a) Senhor (a)</w:t>
      </w:r>
    </w:p>
    <w:p w14:paraId="3C09D984" w14:textId="42EEF6C9" w:rsidR="001776A0" w:rsidRPr="00C042B4" w:rsidRDefault="001776A0" w:rsidP="001776A0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042B4">
        <w:rPr>
          <w:rFonts w:ascii="Arial" w:hAnsi="Arial" w:cs="Arial"/>
          <w:color w:val="000000" w:themeColor="text1"/>
          <w:sz w:val="24"/>
          <w:szCs w:val="24"/>
        </w:rPr>
        <w:tab/>
        <w:t>Esta pesquisa é sobre</w:t>
      </w:r>
      <w:r w:rsidRPr="00C042B4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Patrimõnio cultural</w:t>
      </w:r>
      <w:r w:rsidRPr="00C042B4">
        <w:rPr>
          <w:rFonts w:ascii="Arial" w:hAnsi="Arial" w:cs="Arial"/>
          <w:color w:val="000000" w:themeColor="text1"/>
          <w:sz w:val="24"/>
          <w:szCs w:val="24"/>
        </w:rPr>
        <w:t xml:space="preserve"> e está sendo desenvolvida por  </w:t>
      </w:r>
      <w:r w:rsidRPr="00C042B4">
        <w:rPr>
          <w:rFonts w:ascii="Arial" w:hAnsi="Arial" w:cs="Arial"/>
          <w:b/>
          <w:color w:val="000000" w:themeColor="text1"/>
          <w:sz w:val="24"/>
          <w:szCs w:val="24"/>
        </w:rPr>
        <w:t>Pedro Junior, Márcio Gleidson, Mateus Emanuel, Mateus Felipe e Samuel Fábian</w:t>
      </w:r>
      <w:r w:rsidRPr="00C042B4">
        <w:rPr>
          <w:rFonts w:ascii="Arial" w:hAnsi="Arial" w:cs="Arial"/>
          <w:color w:val="000000" w:themeColor="text1"/>
          <w:sz w:val="24"/>
          <w:szCs w:val="24"/>
        </w:rPr>
        <w:t xml:space="preserve">, do Curso de </w:t>
      </w:r>
      <w:r w:rsidRPr="00C042B4">
        <w:rPr>
          <w:rFonts w:ascii="Arial" w:hAnsi="Arial" w:cs="Arial"/>
          <w:b/>
          <w:color w:val="000000" w:themeColor="text1"/>
          <w:sz w:val="24"/>
          <w:szCs w:val="24"/>
        </w:rPr>
        <w:t>Design Digital</w:t>
      </w:r>
      <w:r w:rsidRPr="00C042B4">
        <w:rPr>
          <w:rFonts w:ascii="Arial" w:hAnsi="Arial" w:cs="Arial"/>
          <w:color w:val="000000" w:themeColor="text1"/>
          <w:sz w:val="24"/>
          <w:szCs w:val="24"/>
        </w:rPr>
        <w:t xml:space="preserve"> da Universidade Federal da Ceará – Campus Quixadá, sob a orientação do(a) Prof(a)</w:t>
      </w:r>
      <w:r w:rsidR="00DC7E15" w:rsidRPr="00C042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042B4">
        <w:rPr>
          <w:rFonts w:ascii="Arial" w:hAnsi="Arial" w:cs="Arial"/>
          <w:b/>
          <w:color w:val="000000" w:themeColor="text1"/>
          <w:sz w:val="24"/>
          <w:szCs w:val="24"/>
        </w:rPr>
        <w:t>Tânia Saraiva de Melo Pinheiro</w:t>
      </w:r>
      <w:r w:rsidR="00C042B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042B4" w:rsidRPr="00C042B4">
        <w:rPr>
          <w:rFonts w:ascii="Arial" w:hAnsi="Arial" w:cs="Arial"/>
          <w:color w:val="000000" w:themeColor="text1"/>
          <w:sz w:val="24"/>
          <w:szCs w:val="24"/>
        </w:rPr>
        <w:t>e</w:t>
      </w:r>
      <w:r w:rsidR="00C042B4">
        <w:rPr>
          <w:rFonts w:ascii="Arial" w:hAnsi="Arial" w:cs="Arial"/>
          <w:b/>
          <w:color w:val="000000" w:themeColor="text1"/>
          <w:sz w:val="24"/>
          <w:szCs w:val="24"/>
        </w:rPr>
        <w:t xml:space="preserve"> Ingrid Teixeira ..</w:t>
      </w:r>
      <w:r w:rsidR="00DC7E15" w:rsidRPr="00C042B4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14:paraId="60EA6C4D" w14:textId="77777777" w:rsidR="001776A0" w:rsidRPr="00C042B4" w:rsidRDefault="001776A0" w:rsidP="001776A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42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042B4">
        <w:rPr>
          <w:rFonts w:ascii="Arial" w:hAnsi="Arial" w:cs="Arial"/>
          <w:color w:val="000000" w:themeColor="text1"/>
          <w:sz w:val="24"/>
          <w:szCs w:val="24"/>
        </w:rPr>
        <w:tab/>
        <w:t xml:space="preserve">Os objetivo do estudo </w:t>
      </w:r>
      <w:r w:rsidR="00BA7342" w:rsidRPr="00C042B4">
        <w:rPr>
          <w:rFonts w:ascii="Arial" w:hAnsi="Arial" w:cs="Arial"/>
          <w:color w:val="000000" w:themeColor="text1"/>
          <w:sz w:val="24"/>
          <w:szCs w:val="24"/>
        </w:rPr>
        <w:t>é</w:t>
      </w:r>
      <w:r w:rsidRPr="00C042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766F" w:rsidRPr="00C042B4">
        <w:rPr>
          <w:rFonts w:ascii="Arial" w:hAnsi="Arial" w:cs="Arial"/>
          <w:b/>
          <w:color w:val="000000" w:themeColor="text1"/>
          <w:sz w:val="24"/>
          <w:szCs w:val="24"/>
        </w:rPr>
        <w:t xml:space="preserve">obter dados para um </w:t>
      </w:r>
      <w:bookmarkStart w:id="0" w:name="_GoBack"/>
      <w:bookmarkEnd w:id="0"/>
      <w:r w:rsidR="0094766F" w:rsidRPr="00C042B4">
        <w:rPr>
          <w:rFonts w:ascii="Arial" w:hAnsi="Arial" w:cs="Arial"/>
          <w:b/>
          <w:color w:val="000000" w:themeColor="text1"/>
          <w:sz w:val="24"/>
          <w:szCs w:val="24"/>
        </w:rPr>
        <w:t>planejamento para a realização de um projeto cultural em Quixadá.</w:t>
      </w:r>
      <w:r w:rsidR="0094766F" w:rsidRPr="00C042B4">
        <w:rPr>
          <w:rFonts w:ascii="Arial" w:hAnsi="Arial" w:cs="Arial"/>
          <w:color w:val="000000" w:themeColor="text1"/>
          <w:sz w:val="24"/>
          <w:szCs w:val="24"/>
        </w:rPr>
        <w:t xml:space="preserve"> A</w:t>
      </w:r>
      <w:r w:rsidR="0094766F" w:rsidRPr="00C042B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042B4">
        <w:rPr>
          <w:rFonts w:ascii="Arial" w:hAnsi="Arial" w:cs="Arial"/>
          <w:color w:val="000000" w:themeColor="text1"/>
          <w:sz w:val="24"/>
          <w:szCs w:val="24"/>
        </w:rPr>
        <w:t>finalidade deste trabalho é contribuir para</w:t>
      </w:r>
      <w:r w:rsidR="0094766F" w:rsidRPr="00C042B4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r w:rsidR="0094766F" w:rsidRPr="00C042B4">
        <w:rPr>
          <w:rFonts w:ascii="Arial" w:hAnsi="Arial" w:cs="Arial"/>
          <w:b/>
          <w:color w:val="000000" w:themeColor="text1"/>
          <w:sz w:val="24"/>
          <w:szCs w:val="24"/>
        </w:rPr>
        <w:t>preservação do patrimônio cultural local</w:t>
      </w:r>
      <w:r w:rsidRPr="00C042B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C49AD87" w14:textId="77777777" w:rsidR="00A53F59" w:rsidRPr="00C042B4" w:rsidRDefault="001776A0" w:rsidP="001776A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42B4">
        <w:rPr>
          <w:rFonts w:ascii="Arial" w:hAnsi="Arial" w:cs="Arial"/>
          <w:color w:val="000000" w:themeColor="text1"/>
          <w:sz w:val="24"/>
          <w:szCs w:val="24"/>
        </w:rPr>
        <w:tab/>
        <w:t xml:space="preserve">Solicitamos a sua colaboração </w:t>
      </w:r>
      <w:r w:rsidR="0094766F" w:rsidRPr="00C042B4">
        <w:rPr>
          <w:rFonts w:ascii="Arial" w:hAnsi="Arial" w:cs="Arial"/>
          <w:color w:val="000000" w:themeColor="text1"/>
          <w:sz w:val="24"/>
          <w:szCs w:val="24"/>
        </w:rPr>
        <w:t>neste questionário de 5 minutos</w:t>
      </w:r>
      <w:r w:rsidRPr="00C042B4">
        <w:rPr>
          <w:rFonts w:ascii="Arial" w:hAnsi="Arial" w:cs="Arial"/>
          <w:color w:val="000000" w:themeColor="text1"/>
          <w:sz w:val="24"/>
          <w:szCs w:val="24"/>
        </w:rPr>
        <w:t>,</w:t>
      </w:r>
      <w:r w:rsidR="0094766F" w:rsidRPr="00C042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042B4">
        <w:rPr>
          <w:rFonts w:ascii="Arial" w:hAnsi="Arial" w:cs="Arial"/>
          <w:color w:val="000000" w:themeColor="text1"/>
          <w:sz w:val="24"/>
          <w:szCs w:val="24"/>
        </w:rPr>
        <w:t xml:space="preserve"> como também sua autorização para </w:t>
      </w:r>
      <w:r w:rsidR="0094766F" w:rsidRPr="00C042B4">
        <w:rPr>
          <w:rFonts w:ascii="Arial" w:hAnsi="Arial" w:cs="Arial"/>
          <w:color w:val="000000" w:themeColor="text1"/>
          <w:sz w:val="24"/>
          <w:szCs w:val="24"/>
        </w:rPr>
        <w:t>utili</w:t>
      </w:r>
      <w:r w:rsidR="00A53F59" w:rsidRPr="00C042B4">
        <w:rPr>
          <w:rFonts w:ascii="Arial" w:hAnsi="Arial" w:cs="Arial"/>
          <w:color w:val="000000" w:themeColor="text1"/>
          <w:sz w:val="24"/>
          <w:szCs w:val="24"/>
        </w:rPr>
        <w:t>z</w:t>
      </w:r>
      <w:r w:rsidRPr="00C042B4">
        <w:rPr>
          <w:rFonts w:ascii="Arial" w:hAnsi="Arial" w:cs="Arial"/>
          <w:color w:val="000000" w:themeColor="text1"/>
          <w:sz w:val="24"/>
          <w:szCs w:val="24"/>
        </w:rPr>
        <w:t>ar os resultados deste estudo</w:t>
      </w:r>
      <w:r w:rsidR="0094766F" w:rsidRPr="00C042B4">
        <w:rPr>
          <w:rFonts w:ascii="Arial" w:hAnsi="Arial" w:cs="Arial"/>
          <w:color w:val="000000" w:themeColor="text1"/>
          <w:sz w:val="24"/>
          <w:szCs w:val="24"/>
        </w:rPr>
        <w:t xml:space="preserve"> como base</w:t>
      </w:r>
      <w:r w:rsidR="00A53F59" w:rsidRPr="00C042B4">
        <w:rPr>
          <w:rFonts w:ascii="Arial" w:hAnsi="Arial" w:cs="Arial"/>
          <w:color w:val="000000" w:themeColor="text1"/>
          <w:sz w:val="24"/>
          <w:szCs w:val="24"/>
        </w:rPr>
        <w:t xml:space="preserve"> de nossa pesquisa. S</w:t>
      </w:r>
      <w:r w:rsidRPr="00C042B4">
        <w:rPr>
          <w:rFonts w:ascii="Arial" w:hAnsi="Arial" w:cs="Arial"/>
          <w:color w:val="000000" w:themeColor="text1"/>
          <w:sz w:val="24"/>
          <w:szCs w:val="24"/>
        </w:rPr>
        <w:t>eu nome será mantido em sigilo absoluto.</w:t>
      </w:r>
    </w:p>
    <w:p w14:paraId="5192C891" w14:textId="77777777" w:rsidR="001776A0" w:rsidRPr="00C042B4" w:rsidRDefault="001776A0" w:rsidP="001776A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42B4">
        <w:rPr>
          <w:rFonts w:ascii="Arial" w:hAnsi="Arial" w:cs="Arial"/>
          <w:color w:val="000000" w:themeColor="text1"/>
          <w:sz w:val="24"/>
          <w:szCs w:val="24"/>
        </w:rPr>
        <w:tab/>
        <w:t xml:space="preserve"> Esclarecemos que sua participação no estudo é voluntária e, portanto, o(a) senhor(a)  não é obrigado(a) a fornecer as informações e/ou colaborar com as atividades solicitadas  pelo Pesquisador(a). Caso decida não participar do estudo, ou resolver a qualquer momento desistir do mesmo, não sofrerá nenhum dan</w:t>
      </w:r>
      <w:r w:rsidR="00DC7E15" w:rsidRPr="00C042B4">
        <w:rPr>
          <w:rFonts w:ascii="Arial" w:hAnsi="Arial" w:cs="Arial"/>
          <w:color w:val="000000" w:themeColor="text1"/>
          <w:sz w:val="24"/>
          <w:szCs w:val="24"/>
        </w:rPr>
        <w:t>o ou problema do gênero a seu respeito</w:t>
      </w:r>
      <w:r w:rsidRPr="00C042B4">
        <w:rPr>
          <w:rFonts w:ascii="Arial" w:hAnsi="Arial" w:cs="Arial"/>
          <w:color w:val="000000" w:themeColor="text1"/>
          <w:sz w:val="24"/>
          <w:szCs w:val="24"/>
        </w:rPr>
        <w:t>. Os pesquisadores estarão a sua disposição para qualquer esclarecimento que considere necessário em qualquer etapa da pesquisa.</w:t>
      </w:r>
    </w:p>
    <w:p w14:paraId="0725492E" w14:textId="77777777" w:rsidR="001776A0" w:rsidRPr="00C042B4" w:rsidRDefault="001776A0" w:rsidP="001776A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042B4">
        <w:rPr>
          <w:rFonts w:ascii="Arial" w:hAnsi="Arial" w:cs="Arial"/>
          <w:color w:val="000000" w:themeColor="text1"/>
          <w:sz w:val="24"/>
          <w:szCs w:val="24"/>
        </w:rPr>
        <w:t>______________________________________</w:t>
      </w:r>
    </w:p>
    <w:p w14:paraId="3C752FC5" w14:textId="77777777" w:rsidR="001776A0" w:rsidRPr="00C042B4" w:rsidRDefault="001776A0" w:rsidP="00DC7E1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042B4">
        <w:rPr>
          <w:rFonts w:ascii="Arial" w:hAnsi="Arial" w:cs="Arial"/>
          <w:color w:val="000000" w:themeColor="text1"/>
          <w:sz w:val="24"/>
          <w:szCs w:val="24"/>
        </w:rPr>
        <w:t>Assinatura do(a) pesquisador(a) responsável</w:t>
      </w:r>
    </w:p>
    <w:p w14:paraId="76B66C09" w14:textId="77777777" w:rsidR="001776A0" w:rsidRPr="00C042B4" w:rsidRDefault="001776A0" w:rsidP="001776A0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42B4">
        <w:rPr>
          <w:rFonts w:ascii="Arial" w:hAnsi="Arial" w:cs="Arial"/>
          <w:color w:val="000000" w:themeColor="text1"/>
          <w:sz w:val="24"/>
          <w:szCs w:val="24"/>
        </w:rPr>
        <w:t>Considerando, que fui informado(a) dos objetivos e da relevância do estudo proposto, de como será minha participação, dos procedimentos e riscos decorrentes deste estudo, declaro o meu consentimento em participar da pesquisa. Estou ciente que receberei uma via desse documento.</w:t>
      </w:r>
    </w:p>
    <w:p w14:paraId="4F5B7C72" w14:textId="77777777" w:rsidR="001776A0" w:rsidRPr="00C042B4" w:rsidRDefault="00E36FEF" w:rsidP="001776A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42B4">
        <w:rPr>
          <w:rFonts w:ascii="Arial" w:hAnsi="Arial" w:cs="Arial"/>
          <w:color w:val="000000" w:themeColor="text1"/>
          <w:sz w:val="24"/>
          <w:szCs w:val="24"/>
        </w:rPr>
        <w:t>Quixadá</w:t>
      </w:r>
      <w:r w:rsidR="001776A0" w:rsidRPr="00C042B4">
        <w:rPr>
          <w:rFonts w:ascii="Arial" w:hAnsi="Arial" w:cs="Arial"/>
          <w:color w:val="000000" w:themeColor="text1"/>
          <w:sz w:val="24"/>
          <w:szCs w:val="24"/>
        </w:rPr>
        <w:t xml:space="preserve"> , ____de _________de _________                                    </w:t>
      </w:r>
    </w:p>
    <w:p w14:paraId="03C1FFE7" w14:textId="77777777" w:rsidR="001776A0" w:rsidRPr="00C042B4" w:rsidRDefault="001776A0" w:rsidP="001776A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82F644" w14:textId="77777777" w:rsidR="001776A0" w:rsidRPr="00C042B4" w:rsidRDefault="001776A0" w:rsidP="001776A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042B4">
        <w:rPr>
          <w:rFonts w:ascii="Arial" w:hAnsi="Arial" w:cs="Arial"/>
          <w:color w:val="000000" w:themeColor="text1"/>
          <w:sz w:val="24"/>
          <w:szCs w:val="24"/>
        </w:rPr>
        <w:t>_____________________________________________</w:t>
      </w:r>
    </w:p>
    <w:p w14:paraId="6F2E7521" w14:textId="77777777" w:rsidR="001776A0" w:rsidRPr="00C042B4" w:rsidRDefault="001776A0" w:rsidP="001776A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042B4">
        <w:rPr>
          <w:rFonts w:ascii="Arial" w:hAnsi="Arial" w:cs="Arial"/>
          <w:color w:val="000000" w:themeColor="text1"/>
          <w:sz w:val="24"/>
          <w:szCs w:val="24"/>
        </w:rPr>
        <w:t>Assinatura do participante ou responsável</w:t>
      </w:r>
    </w:p>
    <w:p w14:paraId="64505870" w14:textId="77777777" w:rsidR="001776A0" w:rsidRPr="00C042B4" w:rsidRDefault="001776A0" w:rsidP="001776A0">
      <w:pPr>
        <w:rPr>
          <w:rFonts w:ascii="Arial" w:hAnsi="Arial" w:cs="Arial"/>
          <w:color w:val="000000" w:themeColor="text1"/>
          <w:sz w:val="24"/>
          <w:szCs w:val="24"/>
        </w:rPr>
      </w:pPr>
      <w:r w:rsidRPr="00C042B4">
        <w:rPr>
          <w:rFonts w:ascii="Arial" w:hAnsi="Arial" w:cs="Arial"/>
          <w:color w:val="000000" w:themeColor="text1"/>
          <w:sz w:val="24"/>
          <w:szCs w:val="24"/>
        </w:rPr>
        <w:t>Cntato com o Pesquisador (a) Responsável:</w:t>
      </w:r>
    </w:p>
    <w:p w14:paraId="795DBECA" w14:textId="77777777" w:rsidR="00A53F59" w:rsidRPr="00C042B4" w:rsidRDefault="002B1993" w:rsidP="001776A0">
      <w:pPr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A53F59" w:rsidRPr="00C042B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projetoculturaquixasda.org.</w:t>
        </w:r>
      </w:hyperlink>
      <w:r w:rsidR="00A53F59" w:rsidRPr="00C042B4">
        <w:rPr>
          <w:rFonts w:ascii="Arial" w:hAnsi="Arial" w:cs="Arial"/>
          <w:color w:val="000000" w:themeColor="text1"/>
          <w:sz w:val="24"/>
          <w:szCs w:val="24"/>
        </w:rPr>
        <w:t xml:space="preserve">br  </w:t>
      </w:r>
    </w:p>
    <w:p w14:paraId="1C6D4020" w14:textId="77777777" w:rsidR="00A53F59" w:rsidRPr="00C042B4" w:rsidRDefault="00A53F59" w:rsidP="001776A0">
      <w:pPr>
        <w:rPr>
          <w:rFonts w:ascii="Arial" w:hAnsi="Arial" w:cs="Arial"/>
          <w:color w:val="000000" w:themeColor="text1"/>
          <w:sz w:val="24"/>
          <w:szCs w:val="24"/>
        </w:rPr>
      </w:pPr>
      <w:r w:rsidRPr="00C042B4">
        <w:rPr>
          <w:rFonts w:ascii="Arial" w:hAnsi="Arial" w:cs="Arial"/>
          <w:color w:val="000000" w:themeColor="text1"/>
          <w:sz w:val="24"/>
          <w:szCs w:val="24"/>
        </w:rPr>
        <w:t>(88)4002-8932</w:t>
      </w:r>
    </w:p>
    <w:p w14:paraId="2641BF1A" w14:textId="77777777" w:rsidR="00A53F59" w:rsidRPr="00C042B4" w:rsidRDefault="00A53F59" w:rsidP="001776A0">
      <w:pPr>
        <w:rPr>
          <w:rFonts w:ascii="Arial" w:hAnsi="Arial" w:cs="Arial"/>
          <w:sz w:val="24"/>
          <w:szCs w:val="24"/>
        </w:rPr>
      </w:pPr>
    </w:p>
    <w:p w14:paraId="434D1A1E" w14:textId="77777777" w:rsidR="001776A0" w:rsidRPr="00C042B4" w:rsidRDefault="001776A0" w:rsidP="001776A0">
      <w:pPr>
        <w:rPr>
          <w:rFonts w:ascii="Arial" w:hAnsi="Arial" w:cs="Arial"/>
          <w:sz w:val="24"/>
          <w:szCs w:val="24"/>
        </w:rPr>
      </w:pPr>
    </w:p>
    <w:p w14:paraId="7FEFCA49" w14:textId="77777777" w:rsidR="001B29CF" w:rsidRPr="001776A0" w:rsidRDefault="001776A0" w:rsidP="001776A0">
      <w:pPr>
        <w:spacing w:line="178" w:lineRule="atLeast"/>
        <w:rPr>
          <w:rFonts w:ascii="Arial" w:hAnsi="Arial" w:cs="Arial"/>
          <w:sz w:val="20"/>
          <w:szCs w:val="20"/>
        </w:rPr>
      </w:pPr>
      <w:r w:rsidRPr="001776A0">
        <w:rPr>
          <w:rFonts w:ascii="Arial" w:hAnsi="Arial" w:cs="Arial"/>
          <w:sz w:val="20"/>
          <w:szCs w:val="20"/>
        </w:rPr>
        <w:t xml:space="preserve"> </w:t>
      </w:r>
    </w:p>
    <w:sectPr w:rsidR="001B29CF" w:rsidRPr="001776A0" w:rsidSect="001776A0">
      <w:footerReference w:type="default" r:id="rId9"/>
      <w:headerReference w:type="first" r:id="rId10"/>
      <w:pgSz w:w="11907" w:h="16839" w:code="9"/>
      <w:pgMar w:top="720" w:right="720" w:bottom="720" w:left="720" w:header="720" w:footer="720" w:gutter="0"/>
      <w:pgBorders w:offsetFrom="page">
        <w:top w:val="single" w:sz="12" w:space="24" w:color="2A7B88" w:themeColor="accent1" w:themeShade="BF"/>
        <w:left w:val="single" w:sz="12" w:space="24" w:color="2A7B88" w:themeColor="accent1" w:themeShade="BF"/>
        <w:bottom w:val="single" w:sz="12" w:space="24" w:color="2A7B88" w:themeColor="accent1" w:themeShade="BF"/>
        <w:right w:val="single" w:sz="12" w:space="24" w:color="2A7B88" w:themeColor="accent1" w:themeShade="BF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E7A85" w14:textId="77777777" w:rsidR="002B1993" w:rsidRDefault="002B1993">
      <w:pPr>
        <w:spacing w:after="0"/>
      </w:pPr>
      <w:r>
        <w:separator/>
      </w:r>
    </w:p>
  </w:endnote>
  <w:endnote w:type="continuationSeparator" w:id="0">
    <w:p w14:paraId="23280B51" w14:textId="77777777" w:rsidR="002B1993" w:rsidRDefault="002B19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Sylfaen"/>
    <w:charset w:val="00"/>
    <w:family w:val="swiss"/>
    <w:pitch w:val="variable"/>
    <w:sig w:usb0="E7002EFF" w:usb1="D200F5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329FF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A957E" w14:textId="77777777" w:rsidR="002B1993" w:rsidRDefault="002B1993">
      <w:pPr>
        <w:spacing w:after="0"/>
      </w:pPr>
      <w:r>
        <w:separator/>
      </w:r>
    </w:p>
  </w:footnote>
  <w:footnote w:type="continuationSeparator" w:id="0">
    <w:p w14:paraId="03003F8A" w14:textId="77777777" w:rsidR="002B1993" w:rsidRDefault="002B19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CC721" w14:textId="77777777" w:rsidR="00164842" w:rsidRPr="00164842" w:rsidRDefault="00164842" w:rsidP="00164842">
    <w:pPr>
      <w:pStyle w:val="Ttulo"/>
      <w:jc w:val="center"/>
      <w:rPr>
        <w:b/>
      </w:rPr>
    </w:pPr>
    <w:r w:rsidRPr="00164842">
      <w:rPr>
        <w:b/>
      </w:rPr>
      <w:t xml:space="preserve">IHC – </w:t>
    </w:r>
    <w:r w:rsidR="00396DC8">
      <w:rPr>
        <w:b/>
      </w:rPr>
      <w:t>Termos de con</w:t>
    </w:r>
    <w:r w:rsidR="00E36FEF">
      <w:rPr>
        <w:b/>
      </w:rPr>
      <w:t>s</w:t>
    </w:r>
    <w:r w:rsidR="00396DC8">
      <w:rPr>
        <w:b/>
      </w:rPr>
      <w:t>entimento</w:t>
    </w:r>
  </w:p>
  <w:p w14:paraId="615039D1" w14:textId="77777777" w:rsidR="00164842" w:rsidRPr="00164842" w:rsidRDefault="00164842" w:rsidP="001648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42"/>
    <w:rsid w:val="0001265C"/>
    <w:rsid w:val="000A4F59"/>
    <w:rsid w:val="00141A4C"/>
    <w:rsid w:val="00164842"/>
    <w:rsid w:val="001776A0"/>
    <w:rsid w:val="001B29CF"/>
    <w:rsid w:val="0028220F"/>
    <w:rsid w:val="002B1993"/>
    <w:rsid w:val="00356C14"/>
    <w:rsid w:val="00390F9D"/>
    <w:rsid w:val="00396DC8"/>
    <w:rsid w:val="00617B26"/>
    <w:rsid w:val="00623A16"/>
    <w:rsid w:val="006270A9"/>
    <w:rsid w:val="00675956"/>
    <w:rsid w:val="00681034"/>
    <w:rsid w:val="006C5A7E"/>
    <w:rsid w:val="00816216"/>
    <w:rsid w:val="0087734B"/>
    <w:rsid w:val="0094766F"/>
    <w:rsid w:val="009B0333"/>
    <w:rsid w:val="009D5933"/>
    <w:rsid w:val="00A53F59"/>
    <w:rsid w:val="00BA7342"/>
    <w:rsid w:val="00BD768D"/>
    <w:rsid w:val="00C042B4"/>
    <w:rsid w:val="00C61F8E"/>
    <w:rsid w:val="00DC7E15"/>
    <w:rsid w:val="00E36FEF"/>
    <w:rsid w:val="00E83E4B"/>
    <w:rsid w:val="00F3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7BF81"/>
  <w15:chartTrackingRefBased/>
  <w15:docId w15:val="{7E38A43B-003E-4D8F-9E34-BA04376E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paragraph" w:customStyle="1" w:styleId="Contedodetabela">
    <w:name w:val="Conteúdo de tabela"/>
    <w:basedOn w:val="Normal"/>
    <w:rsid w:val="001776A0"/>
    <w:pPr>
      <w:widowControl w:val="0"/>
      <w:suppressLineNumbers/>
      <w:suppressAutoHyphens/>
      <w:spacing w:after="0"/>
    </w:pPr>
    <w:rPr>
      <w:rFonts w:ascii="Liberation Serif" w:eastAsia="DejaVu Sans" w:hAnsi="Liberation Serif" w:cs="DejaVu Sans"/>
      <w:color w:val="auto"/>
      <w:kern w:val="1"/>
      <w:sz w:val="24"/>
      <w:szCs w:val="24"/>
      <w:lang w:val="pt-BR" w:eastAsia="hi-IN" w:bidi="hi-IN"/>
    </w:rPr>
  </w:style>
  <w:style w:type="character" w:styleId="MenoPendente">
    <w:name w:val="Unresolved Mention"/>
    <w:basedOn w:val="Fontepargpadro"/>
    <w:uiPriority w:val="99"/>
    <w:semiHidden/>
    <w:unhideWhenUsed/>
    <w:rsid w:val="00A5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jetoculturaquixasda@org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us%20Emanuel\AppData\Roaming\Microsoft\Templates\Curr&#237;culo%20(colorido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B78E7-378A-4C8E-BA33-FC0211236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(colorido).dotx</Template>
  <TotalTime>110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 Emanuel</dc:creator>
  <cp:keywords/>
  <cp:lastModifiedBy>Mateus Emanuel</cp:lastModifiedBy>
  <cp:revision>7</cp:revision>
  <cp:lastPrinted>2019-03-15T11:44:00Z</cp:lastPrinted>
  <dcterms:created xsi:type="dcterms:W3CDTF">2019-03-14T13:00:00Z</dcterms:created>
  <dcterms:modified xsi:type="dcterms:W3CDTF">2019-03-15T11:44:00Z</dcterms:modified>
  <cp:version/>
</cp:coreProperties>
</file>